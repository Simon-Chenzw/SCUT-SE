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0DE00545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7E1DD6">
        <w:rPr>
          <w:rFonts w:hint="eastAsia"/>
          <w:lang w:eastAsia="zh-CN"/>
        </w:rPr>
        <w:t>删除问题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5DF1526B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</w:t>
      </w:r>
      <w:r w:rsidR="006E3D19">
        <w:rPr>
          <w:sz w:val="28"/>
          <w:szCs w:val="28"/>
          <w:lang w:eastAsia="zh-CN"/>
        </w:rPr>
        <w:t>2</w:t>
      </w:r>
      <w:r>
        <w:rPr>
          <w:sz w:val="28"/>
          <w:szCs w:val="28"/>
          <w:lang w:eastAsia="zh-CN"/>
        </w:rPr>
        <w:t>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7E1DD6" w14:paraId="3358BC1B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358DE0BB" w:rsidR="007E1DD6" w:rsidRDefault="007E1DD6" w:rsidP="007E1DD6">
            <w:pPr>
              <w:pStyle w:val="Tabletext"/>
              <w:rPr>
                <w:rFonts w:hAnsi="Times New Roman"/>
              </w:rPr>
            </w:pPr>
            <w:r>
              <w:t>2021/</w:t>
            </w:r>
            <w:r>
              <w:t>6</w:t>
            </w:r>
            <w:r>
              <w:t>/1</w:t>
            </w:r>
            <w:r>
              <w:t>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3A8F45E1" w:rsidR="007E1DD6" w:rsidRDefault="007E1DD6" w:rsidP="007E1DD6">
            <w:pPr>
              <w:pStyle w:val="Tabletext"/>
              <w:rPr>
                <w:rFonts w:hAnsi="Times New Roman"/>
              </w:rPr>
            </w:pPr>
            <w:r>
              <w:t>2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04835721" w:rsidR="007E1DD6" w:rsidRDefault="007E1DD6" w:rsidP="007E1DD6">
            <w:pPr>
              <w:pStyle w:val="Tabletext"/>
              <w:rPr>
                <w:rFonts w:hAnsi="Times New Roman"/>
              </w:rPr>
            </w:pPr>
            <w:r>
              <w:rPr>
                <w:rFonts w:hint="eastAsia"/>
                <w:lang w:eastAsia="zh-CN"/>
              </w:rPr>
              <w:t>最终迭代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613E0E0C" w:rsidR="007E1DD6" w:rsidRDefault="007E1DD6" w:rsidP="007E1DD6">
            <w:pPr>
              <w:pStyle w:val="Tabletext"/>
              <w:rPr>
                <w:rFonts w:hAnsi="Times New Roman"/>
              </w:rPr>
            </w:pPr>
            <w:r w:rsidRPr="00864CC4">
              <w:t>Average Studio</w:t>
            </w:r>
          </w:p>
        </w:tc>
      </w:tr>
      <w:tr w:rsidR="007E1DD6" w14:paraId="2A0F2FF5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</w:tr>
      <w:tr w:rsidR="007E1DD6" w14:paraId="1D31E062" w14:textId="77777777" w:rsidTr="007E1D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7E1DD6" w:rsidRDefault="007E1DD6" w:rsidP="007E1DD6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51359119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7E1DD6">
        <w:rPr>
          <w:rFonts w:hAnsi="Times New Roman" w:hint="eastAsia"/>
          <w:lang w:eastAsia="zh-CN"/>
        </w:rPr>
        <w:t>删除问题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6BE7AD4A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7E1DD6">
        <w:rPr>
          <w:rFonts w:hint="eastAsia"/>
          <w:i w:val="0"/>
          <w:iCs w:val="0"/>
          <w:color w:val="auto"/>
          <w:lang w:eastAsia="zh-CN"/>
        </w:rPr>
        <w:t>删除问题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1564A0D0" w:rsidR="001A6317" w:rsidRPr="00AE1DF9" w:rsidRDefault="00D05355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F84EB7">
        <w:rPr>
          <w:rFonts w:hint="eastAsia"/>
          <w:i w:val="0"/>
          <w:iCs w:val="0"/>
          <w:color w:val="auto"/>
          <w:lang w:eastAsia="zh-CN"/>
        </w:rPr>
        <w:t>delete</w:t>
      </w:r>
      <w:r w:rsidR="00C263FB">
        <w:rPr>
          <w:i w:val="0"/>
          <w:iCs w:val="0"/>
          <w:color w:val="auto"/>
          <w:lang w:eastAsia="zh-CN"/>
        </w:rPr>
        <w:t xml:space="preserve"> </w:t>
      </w:r>
      <w:r w:rsidR="00C263FB">
        <w:rPr>
          <w:rFonts w:hint="eastAsia"/>
          <w:i w:val="0"/>
          <w:iCs w:val="0"/>
          <w:color w:val="auto"/>
          <w:lang w:eastAsia="zh-CN"/>
        </w:rPr>
        <w:t>question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F84EB7">
        <w:rPr>
          <w:rFonts w:hint="eastAsia"/>
          <w:i w:val="0"/>
          <w:iCs w:val="0"/>
          <w:color w:val="auto"/>
          <w:lang w:eastAsia="zh-CN"/>
        </w:rPr>
        <w:t>delete</w:t>
      </w:r>
      <w:r w:rsidR="00C263FB">
        <w:rPr>
          <w:i w:val="0"/>
          <w:iCs w:val="0"/>
          <w:color w:val="auto"/>
          <w:lang w:eastAsia="zh-CN"/>
        </w:rPr>
        <w:t xml:space="preserve"> question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7F52D83B" w:rsidR="00D05355" w:rsidRPr="00D05355" w:rsidRDefault="00AE1DF9" w:rsidP="00D05355">
      <w:pPr>
        <w:ind w:left="720"/>
        <w:rPr>
          <w:lang w:eastAsia="zh-CN"/>
        </w:rPr>
      </w:pPr>
      <w:r>
        <w:rPr>
          <w:rFonts w:hint="eastAsia"/>
          <w:lang w:eastAsia="zh-CN"/>
        </w:rPr>
        <w:t>用户</w:t>
      </w:r>
      <w:r w:rsidR="003F45A6">
        <w:rPr>
          <w:rFonts w:hint="eastAsia"/>
          <w:lang w:eastAsia="zh-CN"/>
        </w:rPr>
        <w:t>已经</w:t>
      </w:r>
      <w:r w:rsidR="00C263FB">
        <w:rPr>
          <w:rFonts w:hint="eastAsia"/>
          <w:lang w:eastAsia="zh-CN"/>
        </w:rPr>
        <w:t>登录</w:t>
      </w:r>
      <w:r w:rsidR="00B04CCD">
        <w:rPr>
          <w:rFonts w:hint="eastAsia"/>
          <w:lang w:eastAsia="zh-CN"/>
        </w:rPr>
        <w:t>并具有管理员权限</w:t>
      </w:r>
      <w:r w:rsidR="003926A0">
        <w:rPr>
          <w:rFonts w:hint="eastAsia"/>
          <w:lang w:eastAsia="zh-CN"/>
        </w:rPr>
        <w:t>，</w:t>
      </w:r>
      <w:r w:rsidR="00B04CCD">
        <w:rPr>
          <w:rFonts w:hint="eastAsia"/>
          <w:lang w:eastAsia="zh-CN"/>
        </w:rPr>
        <w:t>删除</w:t>
      </w:r>
      <w:r w:rsidR="003926A0">
        <w:rPr>
          <w:rFonts w:hint="eastAsia"/>
          <w:lang w:eastAsia="zh-CN"/>
        </w:rPr>
        <w:t>的问题存在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1D91E7F6" w14:textId="44BE1A90" w:rsidR="00AE1DF9" w:rsidRDefault="00AE1DF9" w:rsidP="00B04CCD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 w:rsidRPr="00AE1DF9">
        <w:rPr>
          <w:rFonts w:hint="eastAsia"/>
          <w:lang w:eastAsia="zh-CN"/>
        </w:rPr>
        <w:t>用户</w:t>
      </w:r>
      <w:r w:rsidR="00B04CCD">
        <w:rPr>
          <w:rFonts w:hint="eastAsia"/>
          <w:lang w:eastAsia="zh-CN"/>
        </w:rPr>
        <w:t>选择问题</w:t>
      </w:r>
    </w:p>
    <w:p w14:paraId="2E887A07" w14:textId="002CBE49" w:rsidR="00B04CCD" w:rsidRDefault="00B04CCD" w:rsidP="00B04CCD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用户点击删除问题按钮</w:t>
      </w:r>
    </w:p>
    <w:p w14:paraId="4F8C9BFC" w14:textId="73F716BC" w:rsidR="00B04CCD" w:rsidRPr="00AE1DF9" w:rsidRDefault="00B04CCD" w:rsidP="00B04CCD">
      <w:pPr>
        <w:pStyle w:val="af0"/>
        <w:numPr>
          <w:ilvl w:val="0"/>
          <w:numId w:val="26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返回删除信息</w:t>
      </w: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6DCE5958" w14:textId="3DD01582" w:rsidR="00B04CCD" w:rsidRDefault="00B04CCD" w:rsidP="00B04CCD">
      <w:pPr>
        <w:pStyle w:val="InfoBlue"/>
        <w:rPr>
          <w:rFonts w:hint="eastAsia"/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3</w:t>
      </w:r>
      <w:r>
        <w:rPr>
          <w:rFonts w:hint="eastAsia"/>
          <w:i w:val="0"/>
          <w:iCs w:val="0"/>
          <w:color w:val="auto"/>
          <w:lang w:eastAsia="zh-CN"/>
        </w:rPr>
        <w:t>a</w:t>
      </w:r>
      <w:r w:rsidR="00C263FB">
        <w:rPr>
          <w:rFonts w:hint="eastAsia"/>
          <w:i w:val="0"/>
          <w:iCs w:val="0"/>
          <w:color w:val="auto"/>
          <w:lang w:eastAsia="zh-CN"/>
        </w:rPr>
        <w:t>）</w:t>
      </w:r>
      <w:bookmarkStart w:id="13" w:name="_Hlk72065371"/>
      <w:r>
        <w:rPr>
          <w:rFonts w:hint="eastAsia"/>
          <w:i w:val="0"/>
          <w:iCs w:val="0"/>
          <w:color w:val="auto"/>
          <w:lang w:eastAsia="zh-CN"/>
        </w:rPr>
        <w:t>如果用户不具备管理员权限，则返回删除失败</w:t>
      </w:r>
    </w:p>
    <w:bookmarkEnd w:id="13"/>
    <w:p w14:paraId="3E276B71" w14:textId="2046735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61E8E1B3" w14:textId="3F549311" w:rsidR="00D1083F" w:rsidRPr="00D1083F" w:rsidRDefault="00C263FB" w:rsidP="00D1083F">
      <w:pPr>
        <w:ind w:left="720"/>
        <w:rPr>
          <w:lang w:eastAsia="zh-CN"/>
        </w:rPr>
      </w:pPr>
      <w:r w:rsidRPr="00C263FB">
        <w:rPr>
          <w:rFonts w:hint="eastAsia"/>
          <w:lang w:eastAsia="zh-CN"/>
        </w:rPr>
        <w:t>服务器更新数据库，浏览器跳转至</w:t>
      </w:r>
      <w:r w:rsidR="00B04CCD">
        <w:rPr>
          <w:rFonts w:hint="eastAsia"/>
          <w:lang w:eastAsia="zh-CN"/>
        </w:rPr>
        <w:t>主页</w:t>
      </w:r>
      <w:r w:rsidR="00D1083F">
        <w:rPr>
          <w:rFonts w:hint="eastAsia"/>
          <w:lang w:eastAsia="zh-CN"/>
        </w:rPr>
        <w:t>。</w:t>
      </w:r>
    </w:p>
    <w:p w14:paraId="3120B8C2" w14:textId="2A9ACC7E" w:rsidR="00AE1DF9" w:rsidRPr="00AE1DF9" w:rsidRDefault="001A6317" w:rsidP="00B04CCD">
      <w:pPr>
        <w:pStyle w:val="1"/>
        <w:rPr>
          <w:i/>
          <w:iCs/>
          <w:lang w:eastAsia="zh-CN"/>
        </w:rPr>
      </w:pPr>
      <w:bookmarkStart w:id="14" w:name="_Toc131242157"/>
      <w:r>
        <w:rPr>
          <w:rFonts w:hint="eastAsia"/>
        </w:rPr>
        <w:t>派生的需求</w:t>
      </w:r>
      <w:bookmarkEnd w:id="14"/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E37D" w14:textId="77777777" w:rsidR="0081547B" w:rsidRDefault="0081547B">
      <w:pPr>
        <w:spacing w:line="240" w:lineRule="auto"/>
      </w:pPr>
      <w:r>
        <w:separator/>
      </w:r>
    </w:p>
  </w:endnote>
  <w:endnote w:type="continuationSeparator" w:id="0">
    <w:p w14:paraId="64115D2D" w14:textId="77777777" w:rsidR="0081547B" w:rsidRDefault="00815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409138B9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B04CCD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C605" w14:textId="77777777" w:rsidR="0081547B" w:rsidRDefault="0081547B">
      <w:pPr>
        <w:spacing w:line="240" w:lineRule="auto"/>
      </w:pPr>
      <w:r>
        <w:separator/>
      </w:r>
    </w:p>
  </w:footnote>
  <w:footnote w:type="continuationSeparator" w:id="0">
    <w:p w14:paraId="6349F2E2" w14:textId="77777777" w:rsidR="0081547B" w:rsidRDefault="008154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81547B">
          <w:pPr>
            <w:rPr>
              <w:rFonts w:hAnsi="Times New Roma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E1DF9" w:rsidRPr="00AE1DF9">
            <w:rPr>
              <w:rFonts w:hAnsi="Times New Roman"/>
            </w:rPr>
            <w:t>&lt;</w:t>
          </w:r>
          <w:r w:rsidR="00AE1DF9">
            <w:rPr>
              <w:rFonts w:hAnsi="Times New Roman" w:hint="eastAsia"/>
              <w:lang w:eastAsia="zh-CN"/>
            </w:rPr>
            <w:t>Just</w:t>
          </w:r>
          <w:r w:rsidR="00AE1DF9">
            <w:rPr>
              <w:rFonts w:hAnsi="Times New Roman"/>
            </w:rPr>
            <w:t xml:space="preserve"> Ask</w:t>
          </w:r>
          <w:r w:rsidR="00AE1DF9" w:rsidRP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2C3E40FB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7E1DD6">
            <w:rPr>
              <w:rFonts w:hAnsi="Times New Roman" w:hint="eastAsia"/>
              <w:lang w:eastAsia="zh-CN"/>
            </w:rPr>
            <w:t>2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6D18D8AD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C263FB">
            <w:rPr>
              <w:rFonts w:hAnsi="Times New Roman" w:hint="eastAsia"/>
              <w:lang w:eastAsia="zh-CN"/>
            </w:rPr>
            <w:t>修改问题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4890BD7F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</w:t>
          </w:r>
          <w:r w:rsidR="007E1DD6">
            <w:rPr>
              <w:rFonts w:hAnsi="Times New Roman"/>
            </w:rPr>
            <w:t>6</w:t>
          </w:r>
          <w:r w:rsidR="00864CC4">
            <w:rPr>
              <w:rFonts w:hAnsi="Times New Roman"/>
            </w:rPr>
            <w:t>/</w:t>
          </w:r>
          <w:r w:rsidR="007E1DD6">
            <w:rPr>
              <w:rFonts w:hAnsi="Times New Roman"/>
            </w:rPr>
            <w:t>19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C0D4873"/>
    <w:multiLevelType w:val="hybridMultilevel"/>
    <w:tmpl w:val="C32281C6"/>
    <w:lvl w:ilvl="0" w:tplc="B0FAF1B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1"/>
  </w:num>
  <w:num w:numId="11">
    <w:abstractNumId w:val="8"/>
  </w:num>
  <w:num w:numId="12">
    <w:abstractNumId w:val="22"/>
  </w:num>
  <w:num w:numId="13">
    <w:abstractNumId w:val="7"/>
  </w:num>
  <w:num w:numId="14">
    <w:abstractNumId w:val="4"/>
  </w:num>
  <w:num w:numId="15">
    <w:abstractNumId w:val="21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20"/>
  </w:num>
  <w:num w:numId="22">
    <w:abstractNumId w:val="10"/>
  </w:num>
  <w:num w:numId="23">
    <w:abstractNumId w:val="19"/>
  </w:num>
  <w:num w:numId="24">
    <w:abstractNumId w:val="18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1A6317"/>
    <w:rsid w:val="001C44AB"/>
    <w:rsid w:val="001D1F8E"/>
    <w:rsid w:val="003276CF"/>
    <w:rsid w:val="003926A0"/>
    <w:rsid w:val="003F45A6"/>
    <w:rsid w:val="004F2102"/>
    <w:rsid w:val="00665FB9"/>
    <w:rsid w:val="006C4DF7"/>
    <w:rsid w:val="006E3D19"/>
    <w:rsid w:val="007E1DD6"/>
    <w:rsid w:val="00812286"/>
    <w:rsid w:val="0081547B"/>
    <w:rsid w:val="00864CC4"/>
    <w:rsid w:val="00964E2A"/>
    <w:rsid w:val="00AE1DF9"/>
    <w:rsid w:val="00B04CCD"/>
    <w:rsid w:val="00C263FB"/>
    <w:rsid w:val="00D05355"/>
    <w:rsid w:val="00D1083F"/>
    <w:rsid w:val="00D71799"/>
    <w:rsid w:val="00E375C7"/>
    <w:rsid w:val="00F84EB7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szCs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  <w:style w:type="character" w:customStyle="1" w:styleId="aa">
    <w:name w:val="正文文本 字符"/>
    <w:basedOn w:val="a0"/>
    <w:link w:val="a9"/>
    <w:rsid w:val="00C263FB"/>
    <w:rPr>
      <w:rFonts w:ascii="宋体" w:hAnsi="宋体"/>
      <w:lang w:eastAsia="en-US"/>
    </w:rPr>
  </w:style>
  <w:style w:type="paragraph" w:styleId="af0">
    <w:name w:val="List Paragraph"/>
    <w:basedOn w:val="a"/>
    <w:uiPriority w:val="34"/>
    <w:qFormat/>
    <w:rsid w:val="00B04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18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熊 腾浩</cp:lastModifiedBy>
  <cp:revision>11</cp:revision>
  <cp:lastPrinted>1999-10-18T08:04:00Z</cp:lastPrinted>
  <dcterms:created xsi:type="dcterms:W3CDTF">2021-05-16T05:17:00Z</dcterms:created>
  <dcterms:modified xsi:type="dcterms:W3CDTF">2021-06-19T09:19:00Z</dcterms:modified>
</cp:coreProperties>
</file>