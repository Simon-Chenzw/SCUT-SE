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7A445BF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C263FB" w:rsidRPr="00C263FB">
        <w:rPr>
          <w:rFonts w:hint="eastAsia"/>
          <w:lang w:eastAsia="zh-CN"/>
        </w:rPr>
        <w:t>修改问题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77777777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&lt;1.0&gt;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1A6317" w14:paraId="3358BC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2A0F2FF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1D31E06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06D6D9E1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C263FB" w:rsidRPr="00C263FB">
        <w:rPr>
          <w:rFonts w:hAnsi="Times New Roman" w:hint="eastAsia"/>
          <w:lang w:eastAsia="zh-CN"/>
        </w:rPr>
        <w:t>修改问题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4F7F2171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C263FB" w:rsidRPr="00C263FB">
        <w:rPr>
          <w:rFonts w:hint="eastAsia"/>
          <w:i w:val="0"/>
          <w:iCs w:val="0"/>
          <w:color w:val="auto"/>
          <w:lang w:eastAsia="zh-CN"/>
        </w:rPr>
        <w:t>修改问题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22D5C3E6" w:rsidR="001A6317" w:rsidRPr="00AE1DF9" w:rsidRDefault="00D05355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C263FB">
        <w:rPr>
          <w:rFonts w:hint="eastAsia"/>
          <w:i w:val="0"/>
          <w:iCs w:val="0"/>
          <w:color w:val="auto"/>
          <w:lang w:eastAsia="zh-CN"/>
        </w:rPr>
        <w:t>edit</w:t>
      </w:r>
      <w:r w:rsidR="00C263FB">
        <w:rPr>
          <w:i w:val="0"/>
          <w:iCs w:val="0"/>
          <w:color w:val="auto"/>
          <w:lang w:eastAsia="zh-CN"/>
        </w:rPr>
        <w:t xml:space="preserve"> </w:t>
      </w:r>
      <w:r w:rsidR="00C263FB">
        <w:rPr>
          <w:rFonts w:hint="eastAsia"/>
          <w:i w:val="0"/>
          <w:iCs w:val="0"/>
          <w:color w:val="auto"/>
          <w:lang w:eastAsia="zh-CN"/>
        </w:rPr>
        <w:t>question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C263FB">
        <w:rPr>
          <w:rFonts w:hint="eastAsia"/>
          <w:i w:val="0"/>
          <w:iCs w:val="0"/>
          <w:color w:val="auto"/>
          <w:lang w:eastAsia="zh-CN"/>
        </w:rPr>
        <w:t>e</w:t>
      </w:r>
      <w:r w:rsidR="00C263FB">
        <w:rPr>
          <w:i w:val="0"/>
          <w:iCs w:val="0"/>
          <w:color w:val="auto"/>
          <w:lang w:eastAsia="zh-CN"/>
        </w:rPr>
        <w:t>dit question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F27FB12" w14:textId="00B448F7" w:rsidR="00D05355" w:rsidRPr="00D05355" w:rsidRDefault="00AE1DF9" w:rsidP="00D05355">
      <w:pPr>
        <w:ind w:left="720"/>
        <w:rPr>
          <w:lang w:eastAsia="zh-CN"/>
        </w:rPr>
      </w:pPr>
      <w:r>
        <w:rPr>
          <w:rFonts w:hint="eastAsia"/>
          <w:lang w:eastAsia="zh-CN"/>
        </w:rPr>
        <w:t>用户</w:t>
      </w:r>
      <w:r w:rsidR="003F45A6">
        <w:rPr>
          <w:rFonts w:hint="eastAsia"/>
          <w:lang w:eastAsia="zh-CN"/>
        </w:rPr>
        <w:t>已经</w:t>
      </w:r>
      <w:r w:rsidR="00C263FB">
        <w:rPr>
          <w:rFonts w:hint="eastAsia"/>
          <w:lang w:eastAsia="zh-CN"/>
        </w:rPr>
        <w:t>登录</w:t>
      </w:r>
      <w:r w:rsidR="003926A0">
        <w:rPr>
          <w:rFonts w:hint="eastAsia"/>
          <w:lang w:eastAsia="zh-CN"/>
        </w:rPr>
        <w:t>，修改的问题存在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7A25F8FB" w14:textId="7D85CB04" w:rsidR="00D05355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1）</w:t>
      </w:r>
      <w:r w:rsidRPr="00AE1DF9">
        <w:rPr>
          <w:rFonts w:hint="eastAsia"/>
          <w:lang w:eastAsia="zh-CN"/>
        </w:rPr>
        <w:t>用户</w:t>
      </w:r>
      <w:r w:rsidR="00C263FB">
        <w:rPr>
          <w:rFonts w:hint="eastAsia"/>
          <w:lang w:eastAsia="zh-CN"/>
        </w:rPr>
        <w:t>从问题页面上点击修改按钮，跳转至修改界面。</w:t>
      </w:r>
    </w:p>
    <w:p w14:paraId="0540929B" w14:textId="283C91D7" w:rsid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2）</w:t>
      </w:r>
      <w:r w:rsidR="00C263FB">
        <w:rPr>
          <w:rFonts w:hint="eastAsia"/>
          <w:lang w:eastAsia="zh-CN"/>
        </w:rPr>
        <w:t>用户键入修改问题的新标题和新描述。</w:t>
      </w:r>
    </w:p>
    <w:p w14:paraId="1D91E7F6" w14:textId="365C1038" w:rsidR="00AE1DF9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3）</w:t>
      </w:r>
      <w:r w:rsidR="00C263FB">
        <w:rPr>
          <w:rFonts w:hint="eastAsia"/>
          <w:lang w:eastAsia="zh-CN"/>
        </w:rPr>
        <w:t>系统检查问题信息，修改成功</w:t>
      </w:r>
    </w:p>
    <w:p w14:paraId="1DCDB8D6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0343CCC4" w14:textId="1329B768" w:rsidR="00C263FB" w:rsidRDefault="00C263FB" w:rsidP="00C263FB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2a</w:t>
      </w:r>
      <w:r>
        <w:rPr>
          <w:rFonts w:hint="eastAsia"/>
          <w:i w:val="0"/>
          <w:iCs w:val="0"/>
          <w:color w:val="auto"/>
          <w:lang w:eastAsia="zh-CN"/>
        </w:rPr>
        <w:t>）如果标题过长，提示用户更改标题</w:t>
      </w:r>
    </w:p>
    <w:p w14:paraId="5B1339FE" w14:textId="083447F9" w:rsidR="00C263FB" w:rsidRDefault="00C263FB" w:rsidP="00C263FB">
      <w:pPr>
        <w:pStyle w:val="a9"/>
        <w:rPr>
          <w:lang w:eastAsia="zh-CN"/>
        </w:rPr>
      </w:pPr>
      <w:r>
        <w:rPr>
          <w:lang w:eastAsia="zh-CN"/>
        </w:rPr>
        <w:t>2b</w:t>
      </w:r>
      <w:r>
        <w:rPr>
          <w:rFonts w:hint="eastAsia"/>
          <w:lang w:eastAsia="zh-CN"/>
        </w:rPr>
        <w:t>）如果标题为空，提示输入</w:t>
      </w:r>
    </w:p>
    <w:p w14:paraId="0BA4A75C" w14:textId="35530661" w:rsidR="00C263FB" w:rsidRDefault="00C263FB" w:rsidP="00C263FB">
      <w:pPr>
        <w:pStyle w:val="a9"/>
        <w:rPr>
          <w:lang w:eastAsia="zh-CN"/>
        </w:rPr>
      </w:pPr>
      <w:r>
        <w:rPr>
          <w:lang w:eastAsia="zh-CN"/>
        </w:rPr>
        <w:t>2c</w:t>
      </w:r>
      <w:r>
        <w:rPr>
          <w:rFonts w:hint="eastAsia"/>
          <w:lang w:eastAsia="zh-CN"/>
        </w:rPr>
        <w:t>）如果描述为空，提示输入</w:t>
      </w:r>
    </w:p>
    <w:p w14:paraId="7838A2C2" w14:textId="5E9BCF7A" w:rsidR="001A6317" w:rsidRDefault="00C263FB">
      <w:pPr>
        <w:pStyle w:val="InfoBlue"/>
        <w:rPr>
          <w:i w:val="0"/>
          <w:iCs w:val="0"/>
          <w:color w:val="auto"/>
          <w:lang w:eastAsia="zh-CN"/>
        </w:rPr>
      </w:pPr>
      <w:bookmarkStart w:id="13" w:name="_Hlk72065371"/>
      <w:r>
        <w:rPr>
          <w:i w:val="0"/>
          <w:iCs w:val="0"/>
          <w:color w:val="auto"/>
          <w:lang w:eastAsia="zh-CN"/>
        </w:rPr>
        <w:t xml:space="preserve">3a) </w:t>
      </w:r>
      <w:r>
        <w:rPr>
          <w:rFonts w:hint="eastAsia"/>
          <w:i w:val="0"/>
          <w:iCs w:val="0"/>
          <w:color w:val="auto"/>
          <w:lang w:eastAsia="zh-CN"/>
        </w:rPr>
        <w:t>如果问题标题与已有问题重复，修改失败返回（2）</w:t>
      </w:r>
    </w:p>
    <w:bookmarkEnd w:id="13"/>
    <w:p w14:paraId="3E276B71" w14:textId="7777777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61E8E1B3" w14:textId="1BF16211" w:rsidR="00D1083F" w:rsidRPr="00D1083F" w:rsidRDefault="00C263FB" w:rsidP="00D1083F">
      <w:pPr>
        <w:ind w:left="720"/>
        <w:rPr>
          <w:lang w:eastAsia="zh-CN"/>
        </w:rPr>
      </w:pPr>
      <w:r w:rsidRPr="00C263FB">
        <w:rPr>
          <w:rFonts w:hint="eastAsia"/>
          <w:lang w:eastAsia="zh-CN"/>
        </w:rPr>
        <w:t>服务器更新数据库，浏览器跳转至</w:t>
      </w:r>
      <w:r w:rsidR="004F2102">
        <w:rPr>
          <w:rFonts w:hint="eastAsia"/>
          <w:lang w:eastAsia="zh-CN"/>
        </w:rPr>
        <w:t>被修改</w:t>
      </w:r>
      <w:r w:rsidRPr="00C263FB">
        <w:rPr>
          <w:rFonts w:hint="eastAsia"/>
          <w:lang w:eastAsia="zh-CN"/>
        </w:rPr>
        <w:t>问题的页面</w:t>
      </w:r>
      <w:r w:rsidR="00D1083F">
        <w:rPr>
          <w:rFonts w:hint="eastAsia"/>
          <w:lang w:eastAsia="zh-CN"/>
        </w:rPr>
        <w:t>。</w:t>
      </w:r>
    </w:p>
    <w:p w14:paraId="2FC8F572" w14:textId="77777777" w:rsidR="001A6317" w:rsidRDefault="001A6317">
      <w:pPr>
        <w:pStyle w:val="1"/>
        <w:rPr>
          <w:lang w:eastAsia="zh-CN"/>
        </w:rPr>
      </w:pPr>
      <w:bookmarkStart w:id="14" w:name="_Toc131242157"/>
      <w:r>
        <w:rPr>
          <w:rFonts w:hint="eastAsia"/>
        </w:rPr>
        <w:t>派生的需求</w:t>
      </w:r>
      <w:bookmarkEnd w:id="14"/>
    </w:p>
    <w:p w14:paraId="3120B8C2" w14:textId="7AFE067F" w:rsidR="00AE1DF9" w:rsidRPr="00AE1DF9" w:rsidRDefault="00C263FB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标题长度因数据库限制，长度上限设置为1</w:t>
      </w:r>
      <w:r>
        <w:rPr>
          <w:i w:val="0"/>
          <w:iCs w:val="0"/>
          <w:color w:val="auto"/>
          <w:lang w:eastAsia="zh-CN"/>
        </w:rPr>
        <w:t>00</w:t>
      </w:r>
      <w:r>
        <w:rPr>
          <w:rFonts w:hint="eastAsia"/>
          <w:i w:val="0"/>
          <w:iCs w:val="0"/>
          <w:color w:val="auto"/>
          <w:lang w:eastAsia="zh-CN"/>
        </w:rPr>
        <w:t>个字符。</w:t>
      </w:r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9CDE9" w14:textId="77777777" w:rsidR="00665FB9" w:rsidRDefault="00665FB9">
      <w:pPr>
        <w:spacing w:line="240" w:lineRule="auto"/>
      </w:pPr>
      <w:r>
        <w:separator/>
      </w:r>
    </w:p>
  </w:endnote>
  <w:endnote w:type="continuationSeparator" w:id="0">
    <w:p w14:paraId="29D46056" w14:textId="77777777" w:rsidR="00665FB9" w:rsidRDefault="00665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2F239F30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4F2102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9E33" w14:textId="77777777" w:rsidR="00665FB9" w:rsidRDefault="00665FB9">
      <w:pPr>
        <w:spacing w:line="240" w:lineRule="auto"/>
      </w:pPr>
      <w:r>
        <w:separator/>
      </w:r>
    </w:p>
  </w:footnote>
  <w:footnote w:type="continuationSeparator" w:id="0">
    <w:p w14:paraId="68C986E2" w14:textId="77777777" w:rsidR="00665FB9" w:rsidRDefault="00665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6C4DF7">
          <w:pPr>
            <w:rPr>
              <w:rFonts w:hAnsi="Times New Roman"/>
            </w:rPr>
          </w:pPr>
          <w:fldSimple w:instr=" SUBJECT  \* MERGEFORMAT ">
            <w:r w:rsidR="00AE1DF9" w:rsidRPr="00AE1DF9">
              <w:rPr>
                <w:rFonts w:hAnsi="Times New Roman"/>
              </w:rPr>
              <w:t>&lt;</w:t>
            </w:r>
            <w:r w:rsidR="00AE1DF9">
              <w:rPr>
                <w:rFonts w:hAnsi="Times New Roman" w:hint="eastAsia"/>
                <w:lang w:eastAsia="zh-CN"/>
              </w:rPr>
              <w:t>Just</w:t>
            </w:r>
            <w:r w:rsidR="00AE1DF9">
              <w:rPr>
                <w:rFonts w:hAnsi="Times New Roman"/>
              </w:rPr>
              <w:t xml:space="preserve"> Ask</w:t>
            </w:r>
            <w:r w:rsidR="00AE1DF9" w:rsidRPr="00AE1DF9">
              <w:rPr>
                <w:rFonts w:hAnsi="Times New Roman"/>
              </w:rPr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77777777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864CC4">
            <w:rPr>
              <w:rFonts w:hAnsi="Times New Roman" w:hint="eastAsia"/>
              <w:lang w:eastAsia="zh-CN"/>
            </w:rPr>
            <w:t>1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6D18D8AD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C263FB">
            <w:rPr>
              <w:rFonts w:hAnsi="Times New Roman" w:hint="eastAsia"/>
              <w:lang w:eastAsia="zh-CN"/>
            </w:rPr>
            <w:t>修改问题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2021/5/16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8"/>
  </w:num>
  <w:num w:numId="12">
    <w:abstractNumId w:val="21"/>
  </w:num>
  <w:num w:numId="13">
    <w:abstractNumId w:val="7"/>
  </w:num>
  <w:num w:numId="14">
    <w:abstractNumId w:val="4"/>
  </w:num>
  <w:num w:numId="15">
    <w:abstractNumId w:val="20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19"/>
  </w:num>
  <w:num w:numId="22">
    <w:abstractNumId w:val="10"/>
  </w:num>
  <w:num w:numId="23">
    <w:abstractNumId w:val="18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1A6317"/>
    <w:rsid w:val="001C44AB"/>
    <w:rsid w:val="001D1F8E"/>
    <w:rsid w:val="003276CF"/>
    <w:rsid w:val="003926A0"/>
    <w:rsid w:val="003F45A6"/>
    <w:rsid w:val="004F2102"/>
    <w:rsid w:val="00665FB9"/>
    <w:rsid w:val="006C4DF7"/>
    <w:rsid w:val="00812286"/>
    <w:rsid w:val="00864CC4"/>
    <w:rsid w:val="00964E2A"/>
    <w:rsid w:val="00AE1DF9"/>
    <w:rsid w:val="00C263FB"/>
    <w:rsid w:val="00D05355"/>
    <w:rsid w:val="00D1083F"/>
    <w:rsid w:val="00D71799"/>
    <w:rsid w:val="00E375C7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szCs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  <w:style w:type="character" w:customStyle="1" w:styleId="aa">
    <w:name w:val="正文文本 字符"/>
    <w:basedOn w:val="a0"/>
    <w:link w:val="a9"/>
    <w:rsid w:val="00C263FB"/>
    <w:rPr>
      <w:rFonts w:ascii="宋体" w:hAnsi="宋体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16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卓文 陈</cp:lastModifiedBy>
  <cp:revision>7</cp:revision>
  <cp:lastPrinted>1999-10-18T08:04:00Z</cp:lastPrinted>
  <dcterms:created xsi:type="dcterms:W3CDTF">2021-05-16T05:17:00Z</dcterms:created>
  <dcterms:modified xsi:type="dcterms:W3CDTF">2021-05-16T05:54:00Z</dcterms:modified>
</cp:coreProperties>
</file>