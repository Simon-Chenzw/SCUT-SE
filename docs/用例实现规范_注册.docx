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F0219" w14:textId="312B358A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9154A4">
        <w:rPr>
          <w:lang w:eastAsia="zh-CN"/>
        </w:rPr>
        <w:t>&lt;</w:t>
      </w:r>
      <w:r w:rsidR="009154A4">
        <w:rPr>
          <w:rFonts w:hint="eastAsia"/>
          <w:lang w:eastAsia="zh-CN"/>
        </w:rPr>
        <w:t>Just</w:t>
      </w:r>
      <w:r w:rsidR="009154A4">
        <w:rPr>
          <w:lang w:eastAsia="zh-CN"/>
        </w:rPr>
        <w:t xml:space="preserve"> Ask&gt;</w:t>
      </w:r>
      <w:r>
        <w:fldChar w:fldCharType="end"/>
      </w:r>
    </w:p>
    <w:p w14:paraId="56202729" w14:textId="5B7A8155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9154A4">
        <w:rPr>
          <w:lang w:eastAsia="zh-CN"/>
        </w:rPr>
        <w:t>用例实现规范：&lt;</w:t>
      </w:r>
      <w:r w:rsidR="009154A4">
        <w:rPr>
          <w:rFonts w:hint="eastAsia"/>
          <w:lang w:eastAsia="zh-CN"/>
        </w:rPr>
        <w:t>注册</w:t>
      </w:r>
      <w:r w:rsidR="009154A4">
        <w:rPr>
          <w:lang w:eastAsia="zh-CN"/>
        </w:rPr>
        <w:t>&gt;</w:t>
      </w:r>
      <w:r>
        <w:fldChar w:fldCharType="end"/>
      </w:r>
    </w:p>
    <w:p w14:paraId="2A8B44EF" w14:textId="77777777" w:rsidR="001A6317" w:rsidRDefault="001A6317">
      <w:pPr>
        <w:pStyle w:val="a3"/>
        <w:jc w:val="right"/>
        <w:rPr>
          <w:lang w:eastAsia="zh-CN"/>
        </w:rPr>
      </w:pPr>
    </w:p>
    <w:p w14:paraId="3BE05406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80443C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6A9A5E0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5B22E62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D682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0871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B53BF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8B0C9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52D5B00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4963F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4E98C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06099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6A506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64651CD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F802B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4DA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4860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7E6FB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644DF72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09FC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F55B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170F17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AA2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091128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059D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FE9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B1DD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43DB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724A4EE5" w14:textId="77777777" w:rsidR="001A6317" w:rsidRDefault="001A6317">
      <w:pPr>
        <w:rPr>
          <w:rFonts w:hAnsi="Times New Roman"/>
        </w:rPr>
      </w:pPr>
    </w:p>
    <w:p w14:paraId="27C19616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48A79D3D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6147FF6E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1F09B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C544EB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9F1BA1E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97E0D6E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3D60A9C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561A763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E5F5AF4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3B312240" w14:textId="7C07FD68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99168E1" w14:textId="753187BB" w:rsidR="009154A4" w:rsidRPr="009154A4" w:rsidRDefault="009154A4" w:rsidP="009154A4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6FBC26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3.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派生的需求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5D9207" w14:textId="454C12AF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9154A4" w:rsidRPr="009154A4">
        <w:rPr>
          <w:rFonts w:hAnsi="Times New Roman"/>
          <w:lang w:eastAsia="zh-CN"/>
        </w:rPr>
        <w:t>用例实现规范：&lt;</w:t>
      </w:r>
      <w:r w:rsidR="009154A4">
        <w:rPr>
          <w:rFonts w:hAnsi="Times New Roman" w:hint="eastAsia"/>
          <w:lang w:eastAsia="zh-CN"/>
        </w:rPr>
        <w:t>注册</w:t>
      </w:r>
      <w:r w:rsidR="009154A4" w:rsidRPr="009154A4">
        <w:rPr>
          <w:rFonts w:hAnsi="Times New Roman"/>
          <w:lang w:eastAsia="zh-CN"/>
        </w:rPr>
        <w:t>&gt;</w:t>
      </w:r>
      <w:r>
        <w:fldChar w:fldCharType="end"/>
      </w:r>
    </w:p>
    <w:p w14:paraId="17B8019E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0922D388" w14:textId="340266B0" w:rsidR="00D05355" w:rsidRPr="00D05355" w:rsidRDefault="00864CC4" w:rsidP="00D05355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9154A4" w:rsidRPr="009154A4">
        <w:rPr>
          <w:i w:val="0"/>
          <w:iCs w:val="0"/>
          <w:color w:val="auto"/>
          <w:lang w:eastAsia="zh-CN"/>
        </w:rPr>
        <w:t>&lt;注册&gt;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1819C6AD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FE78C27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60F87B93" w14:textId="77777777" w:rsidR="001A6317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37A99437" w14:textId="3CF00CB7" w:rsidR="001A6317" w:rsidRPr="00864CC4" w:rsidRDefault="00D05355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9154A4" w:rsidRPr="009154A4">
        <w:rPr>
          <w:i w:val="0"/>
          <w:iCs w:val="0"/>
          <w:color w:val="auto"/>
          <w:lang w:eastAsia="zh-CN"/>
        </w:rPr>
        <w:t>&lt;</w:t>
      </w:r>
      <w:r w:rsidR="007515FF">
        <w:rPr>
          <w:rFonts w:hint="eastAsia"/>
          <w:i w:val="0"/>
          <w:iCs w:val="0"/>
          <w:color w:val="auto"/>
          <w:lang w:eastAsia="zh-CN"/>
        </w:rPr>
        <w:t>r</w:t>
      </w:r>
      <w:r w:rsidR="007515FF">
        <w:rPr>
          <w:i w:val="0"/>
          <w:iCs w:val="0"/>
          <w:color w:val="auto"/>
          <w:lang w:eastAsia="zh-CN"/>
        </w:rPr>
        <w:t>egistered</w:t>
      </w:r>
      <w:r w:rsidR="009154A4" w:rsidRPr="009154A4">
        <w:rPr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9154A4" w:rsidRPr="009154A4">
        <w:rPr>
          <w:i w:val="0"/>
          <w:iCs w:val="0"/>
          <w:color w:val="auto"/>
          <w:lang w:eastAsia="zh-CN"/>
        </w:rPr>
        <w:t>&lt;</w:t>
      </w:r>
      <w:r w:rsidR="007515FF">
        <w:rPr>
          <w:rFonts w:hint="eastAsia"/>
          <w:i w:val="0"/>
          <w:iCs w:val="0"/>
          <w:color w:val="auto"/>
          <w:lang w:eastAsia="zh-CN"/>
        </w:rPr>
        <w:t>r</w:t>
      </w:r>
      <w:r w:rsidR="007515FF">
        <w:rPr>
          <w:i w:val="0"/>
          <w:iCs w:val="0"/>
          <w:color w:val="auto"/>
          <w:lang w:eastAsia="zh-CN"/>
        </w:rPr>
        <w:t>egistered</w:t>
      </w:r>
      <w:r w:rsidR="009154A4" w:rsidRPr="009154A4">
        <w:rPr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7FA7C556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624A7FC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5F1417B5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20DE599E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0D20B43B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3AAEE6E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62DCA027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44F8E484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B636875" w14:textId="77777777" w:rsidR="00D05355" w:rsidRPr="00D05355" w:rsidRDefault="003276CF" w:rsidP="00D05355">
      <w:pPr>
        <w:ind w:left="720"/>
      </w:pPr>
      <w:r>
        <w:rPr>
          <w:rFonts w:hint="eastAsia"/>
          <w:lang w:eastAsia="zh-CN"/>
        </w:rPr>
        <w:t>无</w:t>
      </w:r>
    </w:p>
    <w:p w14:paraId="4FAB1570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16247B8" w14:textId="1116F732" w:rsidR="00D05355" w:rsidRDefault="009154A4" w:rsidP="009154A4">
      <w:pPr>
        <w:pStyle w:val="af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用户输入用户名</w:t>
      </w:r>
    </w:p>
    <w:p w14:paraId="0C937C5F" w14:textId="143F3B91" w:rsidR="009154A4" w:rsidRDefault="009154A4" w:rsidP="009154A4">
      <w:pPr>
        <w:pStyle w:val="af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用户输入密码</w:t>
      </w:r>
    </w:p>
    <w:p w14:paraId="58DCF607" w14:textId="42788FF1" w:rsidR="009154A4" w:rsidRDefault="009154A4" w:rsidP="009154A4">
      <w:pPr>
        <w:pStyle w:val="af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用户再次输入密码</w:t>
      </w:r>
    </w:p>
    <w:p w14:paraId="690E2416" w14:textId="5EF948FB" w:rsidR="009154A4" w:rsidRDefault="009154A4" w:rsidP="009154A4">
      <w:pPr>
        <w:pStyle w:val="af"/>
        <w:numPr>
          <w:ilvl w:val="0"/>
          <w:numId w:val="2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将用户名和密码发送至后台，注册成功</w:t>
      </w:r>
    </w:p>
    <w:p w14:paraId="62665C79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0BF666E7" w14:textId="31E02CE2" w:rsidR="001A6317" w:rsidRDefault="009154A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4a）用户名重复，注册失败，返回（1）</w:t>
      </w:r>
    </w:p>
    <w:p w14:paraId="00269E5E" w14:textId="19C8C4FF" w:rsidR="009154A4" w:rsidRDefault="009154A4" w:rsidP="009154A4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463A2681" w14:textId="46E1F73E" w:rsidR="009154A4" w:rsidRPr="009154A4" w:rsidRDefault="009154A4" w:rsidP="009154A4">
      <w:pPr>
        <w:ind w:left="720"/>
        <w:rPr>
          <w:lang w:eastAsia="zh-CN"/>
        </w:rPr>
      </w:pPr>
      <w:r>
        <w:rPr>
          <w:rFonts w:hint="eastAsia"/>
          <w:lang w:eastAsia="zh-CN"/>
        </w:rPr>
        <w:t>更新浏览器cookie，在脚本中设置显示的用户名等相关信息。</w:t>
      </w:r>
    </w:p>
    <w:p w14:paraId="06D65056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66D4B15B" w14:textId="6D5D2F28" w:rsidR="001A6317" w:rsidRDefault="009154A4">
      <w:pPr>
        <w:pStyle w:val="InfoBlue"/>
        <w:rPr>
          <w:lang w:eastAsia="zh-CN"/>
        </w:rPr>
      </w:pPr>
      <w:r w:rsidRPr="009154A4">
        <w:rPr>
          <w:rFonts w:hint="eastAsia"/>
          <w:i w:val="0"/>
          <w:iCs w:val="0"/>
          <w:color w:val="auto"/>
          <w:lang w:eastAsia="zh-CN"/>
        </w:rPr>
        <w:t>账户只能使用字母、数字及下划线。密码需要达到</w:t>
      </w:r>
      <w:r w:rsidRPr="009154A4">
        <w:rPr>
          <w:i w:val="0"/>
          <w:iCs w:val="0"/>
          <w:color w:val="auto"/>
          <w:lang w:eastAsia="zh-CN"/>
        </w:rPr>
        <w:t>8位且同时存在字母、数字。</w:t>
      </w:r>
    </w:p>
    <w:p w14:paraId="08A4E028" w14:textId="77777777" w:rsidR="001A6317" w:rsidRDefault="001A6317">
      <w:pPr>
        <w:rPr>
          <w:lang w:eastAsia="zh-CN"/>
        </w:rPr>
      </w:pPr>
    </w:p>
    <w:p w14:paraId="383807D1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24FB" w14:textId="77777777" w:rsidR="000155BF" w:rsidRDefault="000155BF">
      <w:pPr>
        <w:spacing w:line="240" w:lineRule="auto"/>
      </w:pPr>
      <w:r>
        <w:separator/>
      </w:r>
    </w:p>
  </w:endnote>
  <w:endnote w:type="continuationSeparator" w:id="0">
    <w:p w14:paraId="70593F2F" w14:textId="77777777" w:rsidR="000155BF" w:rsidRDefault="000155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4C0D0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C3DFF3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734672" w14:textId="6334F8D4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9154A4">
            <w:rPr>
              <w:rFonts w:hAnsi="Times New Roman"/>
            </w:rPr>
            <w:t>&lt;</w:t>
          </w:r>
          <w:r w:rsidR="009154A4" w:rsidRPr="009154A4">
            <w:rPr>
              <w:rFonts w:hAnsi="Times New Roman"/>
            </w:rPr>
            <w:t>Average Studio</w:t>
          </w:r>
          <w:r w:rsidR="009154A4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7515FF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623CBC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64083D5C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2E23" w14:textId="77777777" w:rsidR="000155BF" w:rsidRDefault="000155BF">
      <w:pPr>
        <w:spacing w:line="240" w:lineRule="auto"/>
      </w:pPr>
      <w:r>
        <w:separator/>
      </w:r>
    </w:p>
  </w:footnote>
  <w:footnote w:type="continuationSeparator" w:id="0">
    <w:p w14:paraId="38308EDF" w14:textId="77777777" w:rsidR="000155BF" w:rsidRDefault="000155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57CC1" w14:textId="77777777" w:rsidR="001A6317" w:rsidRDefault="001A6317">
    <w:pPr>
      <w:rPr>
        <w:sz w:val="24"/>
        <w:szCs w:val="24"/>
      </w:rPr>
    </w:pPr>
  </w:p>
  <w:p w14:paraId="34AFB81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54369BEE" w14:textId="64C5E646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9154A4">
      <w:rPr>
        <w:b/>
        <w:bCs/>
        <w:sz w:val="36"/>
        <w:szCs w:val="36"/>
      </w:rPr>
      <w:t>&lt;</w:t>
    </w:r>
    <w:r w:rsidR="009154A4" w:rsidRPr="009154A4">
      <w:rPr>
        <w:b/>
        <w:bCs/>
        <w:sz w:val="36"/>
        <w:szCs w:val="36"/>
      </w:rPr>
      <w:t>Average Studio</w:t>
    </w:r>
    <w:r w:rsidR="009154A4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4E08D52C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43E6DF69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5406A7F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858592C" w14:textId="1964CE46" w:rsidR="001A6317" w:rsidRDefault="009154A4">
          <w:pPr>
            <w:rPr>
              <w:rFonts w:hAnsi="Times New Roman"/>
            </w:rPr>
          </w:pPr>
          <w:fldSimple w:instr=" SUBJECT  \* MERGEFORMAT ">
            <w:r w:rsidRPr="009154A4">
              <w:rPr>
                <w:rFonts w:hAnsi="Times New Roman"/>
              </w:rPr>
              <w:t>&lt;</w:t>
            </w:r>
            <w:r>
              <w:rPr>
                <w:rFonts w:hAnsi="Times New Roman" w:hint="eastAsia"/>
                <w:lang w:eastAsia="zh-CN"/>
              </w:rPr>
              <w:t>Jus</w:t>
            </w:r>
            <w:r>
              <w:rPr>
                <w:rFonts w:hAnsi="Times New Roman"/>
                <w:lang w:eastAsia="zh-CN"/>
              </w:rPr>
              <w:t>t Ask</w:t>
            </w:r>
            <w:r w:rsidRPr="009154A4">
              <w:rPr>
                <w:rFonts w:hAnsi="Times New Roman"/>
              </w:rPr>
              <w:t>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61D3C9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1DB810C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65FEA1" w14:textId="0E05984D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9154A4">
            <w:rPr>
              <w:rFonts w:hAnsi="Times New Roman" w:hint="eastAsia"/>
              <w:lang w:eastAsia="zh-CN"/>
            </w:rPr>
            <w:t>用例实现规范：&lt;注册&gt;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9E628CD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138FBD93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93129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0C68756A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E7D6AB4"/>
    <w:multiLevelType w:val="multilevel"/>
    <w:tmpl w:val="ACF601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9151A12"/>
    <w:multiLevelType w:val="hybridMultilevel"/>
    <w:tmpl w:val="305471B4"/>
    <w:lvl w:ilvl="0" w:tplc="F42A8A1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4"/>
  </w:num>
  <w:num w:numId="15">
    <w:abstractNumId w:val="18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7"/>
  </w:num>
  <w:num w:numId="21">
    <w:abstractNumId w:val="17"/>
  </w:num>
  <w:num w:numId="22">
    <w:abstractNumId w:val="5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A4"/>
    <w:rsid w:val="000155BF"/>
    <w:rsid w:val="001A6317"/>
    <w:rsid w:val="003276CF"/>
    <w:rsid w:val="007515FF"/>
    <w:rsid w:val="00812286"/>
    <w:rsid w:val="00864CC4"/>
    <w:rsid w:val="009154A4"/>
    <w:rsid w:val="00D05355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CA3090"/>
  <w15:chartTrackingRefBased/>
  <w15:docId w15:val="{BA710739-C63C-462B-8266-2351E3B39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  <w:style w:type="paragraph" w:styleId="af">
    <w:name w:val="List Paragraph"/>
    <w:basedOn w:val="a"/>
    <w:uiPriority w:val="34"/>
    <w:qFormat/>
    <w:rsid w:val="009154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6</TotalTime>
  <Pages>4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2</cp:revision>
  <cp:lastPrinted>1999-10-18T08:04:00Z</cp:lastPrinted>
  <dcterms:created xsi:type="dcterms:W3CDTF">2021-05-16T05:28:00Z</dcterms:created>
  <dcterms:modified xsi:type="dcterms:W3CDTF">2021-05-16T05:37:00Z</dcterms:modified>
</cp:coreProperties>
</file>