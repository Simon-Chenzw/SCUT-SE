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A2923" w14:textId="77777777" w:rsidR="001B1B94" w:rsidRDefault="001B1B94">
      <w:pPr>
        <w:pStyle w:val="a9"/>
      </w:pPr>
    </w:p>
    <w:p w14:paraId="61D8F862" w14:textId="46E90EE9" w:rsidR="001B1B94" w:rsidRDefault="00B21043">
      <w:pPr>
        <w:pStyle w:val="a9"/>
        <w:jc w:val="right"/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SUBJECT  \* MERGEFORMAT </w:instrText>
      </w:r>
      <w:r>
        <w:rPr>
          <w:sz w:val="36"/>
          <w:szCs w:val="36"/>
        </w:rPr>
        <w:fldChar w:fldCharType="separate"/>
      </w:r>
      <w:r>
        <w:rPr>
          <w:sz w:val="36"/>
          <w:szCs w:val="36"/>
        </w:rPr>
        <w:t>&lt;</w:t>
      </w:r>
      <w:r w:rsidR="00842DD5">
        <w:rPr>
          <w:sz w:val="36"/>
          <w:szCs w:val="36"/>
        </w:rPr>
        <w:t>Just Ask</w:t>
      </w:r>
      <w:r>
        <w:rPr>
          <w:sz w:val="36"/>
          <w:szCs w:val="36"/>
        </w:rPr>
        <w:t>&gt;</w:t>
      </w:r>
      <w:r>
        <w:rPr>
          <w:sz w:val="36"/>
          <w:szCs w:val="36"/>
        </w:rPr>
        <w:fldChar w:fldCharType="end"/>
      </w:r>
    </w:p>
    <w:p w14:paraId="5BBDAB2E" w14:textId="77777777" w:rsidR="001B1B94" w:rsidRDefault="00B21043">
      <w:pPr>
        <w:pStyle w:val="a9"/>
        <w:wordWrap w:val="0"/>
        <w:jc w:val="right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Use-case Specification</w:t>
      </w:r>
    </w:p>
    <w:p w14:paraId="165CECEA" w14:textId="77777777" w:rsidR="001B1B94" w:rsidRDefault="001B1B94">
      <w:pPr>
        <w:pStyle w:val="a9"/>
        <w:jc w:val="right"/>
        <w:rPr>
          <w:sz w:val="36"/>
          <w:szCs w:val="36"/>
        </w:rPr>
      </w:pPr>
    </w:p>
    <w:p w14:paraId="05F98163" w14:textId="68690184" w:rsidR="001B1B94" w:rsidRDefault="00B21043">
      <w:pPr>
        <w:pStyle w:val="a9"/>
        <w:jc w:val="right"/>
        <w:rPr>
          <w:sz w:val="36"/>
          <w:szCs w:val="36"/>
        </w:rPr>
      </w:pPr>
      <w:r>
        <w:rPr>
          <w:sz w:val="36"/>
          <w:szCs w:val="36"/>
        </w:rPr>
        <w:t>Version &lt;</w:t>
      </w:r>
      <w:r w:rsidR="00842DD5">
        <w:rPr>
          <w:sz w:val="36"/>
          <w:szCs w:val="36"/>
          <w:lang w:eastAsia="zh-CN"/>
        </w:rPr>
        <w:t>1</w:t>
      </w:r>
      <w:r>
        <w:rPr>
          <w:sz w:val="36"/>
          <w:szCs w:val="36"/>
        </w:rPr>
        <w:t>.0&gt;</w:t>
      </w:r>
    </w:p>
    <w:p w14:paraId="4FE5652B" w14:textId="77777777" w:rsidR="001B1B94" w:rsidRDefault="001B1B94"/>
    <w:p w14:paraId="2E66F0EC" w14:textId="77777777" w:rsidR="001B1B94" w:rsidRDefault="001B1B94"/>
    <w:p w14:paraId="3E356075" w14:textId="77777777" w:rsidR="001B1B94" w:rsidRDefault="001B1B94"/>
    <w:p w14:paraId="20C2305D" w14:textId="77777777" w:rsidR="001B1B94" w:rsidRDefault="001B1B94"/>
    <w:p w14:paraId="54C61AAE" w14:textId="77777777" w:rsidR="001B1B94" w:rsidRDefault="001B1B94"/>
    <w:p w14:paraId="4EFA5635" w14:textId="77777777" w:rsidR="001B1B94" w:rsidRDefault="001B1B94">
      <w:pPr>
        <w:pStyle w:val="a9"/>
      </w:pPr>
    </w:p>
    <w:p w14:paraId="74CA16A7" w14:textId="77777777" w:rsidR="001B1B94" w:rsidRDefault="001B1B94"/>
    <w:p w14:paraId="07D3F7FD" w14:textId="77777777" w:rsidR="001B1B94" w:rsidRDefault="001B1B94"/>
    <w:p w14:paraId="69DD4700" w14:textId="77777777" w:rsidR="001B1B94" w:rsidRDefault="001B1B94"/>
    <w:p w14:paraId="68F9BDA3" w14:textId="77777777" w:rsidR="001B1B94" w:rsidRDefault="001B1B94"/>
    <w:p w14:paraId="4FED12F8" w14:textId="77777777" w:rsidR="001B1B94" w:rsidRDefault="001B1B94"/>
    <w:p w14:paraId="54FD9E7E" w14:textId="77777777" w:rsidR="001B1B94" w:rsidRDefault="00B21043">
      <w:pPr>
        <w:pStyle w:val="a9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1B1B94" w14:paraId="680DA196" w14:textId="77777777">
        <w:tc>
          <w:tcPr>
            <w:tcW w:w="2304" w:type="dxa"/>
          </w:tcPr>
          <w:p w14:paraId="20B61EEB" w14:textId="77777777" w:rsidR="001B1B94" w:rsidRDefault="00B21043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05CCDA5E" w14:textId="77777777" w:rsidR="001B1B94" w:rsidRDefault="00B21043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1EE1F615" w14:textId="77777777" w:rsidR="001B1B94" w:rsidRDefault="00B21043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5DAA445E" w14:textId="77777777" w:rsidR="001B1B94" w:rsidRDefault="00B21043">
            <w:pPr>
              <w:pStyle w:val="Tabletex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1B1B94" w14:paraId="4ADE9F1D" w14:textId="77777777">
        <w:tc>
          <w:tcPr>
            <w:tcW w:w="2304" w:type="dxa"/>
          </w:tcPr>
          <w:p w14:paraId="6DFCF6B8" w14:textId="331BCEB8" w:rsidR="001B1B94" w:rsidRDefault="00B21043">
            <w:pPr>
              <w:pStyle w:val="Tabletex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202</w:t>
            </w:r>
            <w:r w:rsidR="00842DD5">
              <w:rPr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  <w:lang w:eastAsia="zh-CN"/>
              </w:rPr>
              <w:t>04</w:t>
            </w:r>
            <w:r>
              <w:rPr>
                <w:sz w:val="20"/>
                <w:szCs w:val="20"/>
              </w:rPr>
              <w:t>/</w:t>
            </w:r>
            <w:r w:rsidR="00842DD5">
              <w:rPr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152" w:type="dxa"/>
          </w:tcPr>
          <w:p w14:paraId="1C91DB05" w14:textId="77777777" w:rsidR="001B1B94" w:rsidRDefault="00B21043">
            <w:pPr>
              <w:pStyle w:val="Tabletex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  <w:lang w:eastAsia="zh-CN"/>
              </w:rPr>
              <w:t>0</w:t>
            </w:r>
          </w:p>
        </w:tc>
        <w:tc>
          <w:tcPr>
            <w:tcW w:w="3744" w:type="dxa"/>
          </w:tcPr>
          <w:p w14:paraId="228C1121" w14:textId="77777777" w:rsidR="001B1B94" w:rsidRDefault="00B21043">
            <w:pPr>
              <w:pStyle w:val="Tabletex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First draft.</w:t>
            </w:r>
          </w:p>
        </w:tc>
        <w:tc>
          <w:tcPr>
            <w:tcW w:w="2304" w:type="dxa"/>
          </w:tcPr>
          <w:p w14:paraId="7279EF4F" w14:textId="56A20099" w:rsidR="001B1B94" w:rsidRDefault="00842DD5">
            <w:pPr>
              <w:pStyle w:val="Tabletex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Lost_Deviation</w:t>
            </w:r>
          </w:p>
        </w:tc>
      </w:tr>
      <w:tr w:rsidR="001B1B94" w14:paraId="216218B4" w14:textId="77777777">
        <w:tc>
          <w:tcPr>
            <w:tcW w:w="2304" w:type="dxa"/>
          </w:tcPr>
          <w:p w14:paraId="598AE749" w14:textId="4CD62A41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40D7CDDC" w14:textId="4F1FEF68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14:paraId="320151CE" w14:textId="173042EC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77AC205A" w14:textId="31841EEB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</w:tr>
      <w:tr w:rsidR="001B1B94" w14:paraId="0CFFD28C" w14:textId="77777777">
        <w:tc>
          <w:tcPr>
            <w:tcW w:w="2304" w:type="dxa"/>
          </w:tcPr>
          <w:p w14:paraId="4B5A7C8B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6968C173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14:paraId="72D25AA0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0AEBA404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</w:tr>
      <w:tr w:rsidR="001B1B94" w14:paraId="527FCB4E" w14:textId="77777777">
        <w:tc>
          <w:tcPr>
            <w:tcW w:w="2304" w:type="dxa"/>
          </w:tcPr>
          <w:p w14:paraId="4D3CF4F6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368E72BC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3744" w:type="dxa"/>
          </w:tcPr>
          <w:p w14:paraId="11D46952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2304" w:type="dxa"/>
          </w:tcPr>
          <w:p w14:paraId="1CD92C28" w14:textId="77777777" w:rsidR="001B1B94" w:rsidRDefault="001B1B94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0BA741D6" w14:textId="77777777" w:rsidR="001B1B94" w:rsidRDefault="001B1B94">
      <w:pPr>
        <w:pStyle w:val="a9"/>
        <w:jc w:val="left"/>
        <w:rPr>
          <w:lang w:eastAsia="zh-CN"/>
        </w:rPr>
      </w:pPr>
    </w:p>
    <w:p w14:paraId="2A9561B2" w14:textId="77777777" w:rsidR="001B1B94" w:rsidRDefault="001B1B94">
      <w:pPr>
        <w:rPr>
          <w:lang w:eastAsia="zh-CN"/>
        </w:rPr>
      </w:pPr>
    </w:p>
    <w:p w14:paraId="3FD1B0EC" w14:textId="77777777" w:rsidR="001B1B94" w:rsidRDefault="001B1B94">
      <w:pPr>
        <w:rPr>
          <w:lang w:eastAsia="zh-CN"/>
        </w:rPr>
      </w:pPr>
    </w:p>
    <w:p w14:paraId="6A7D1D9B" w14:textId="77777777" w:rsidR="001B1B94" w:rsidRDefault="001B1B94">
      <w:pPr>
        <w:rPr>
          <w:lang w:eastAsia="zh-CN"/>
        </w:rPr>
      </w:pPr>
    </w:p>
    <w:p w14:paraId="5CE5B546" w14:textId="77777777" w:rsidR="001B1B94" w:rsidRDefault="001B1B94">
      <w:pPr>
        <w:rPr>
          <w:lang w:eastAsia="zh-CN"/>
        </w:rPr>
      </w:pPr>
    </w:p>
    <w:p w14:paraId="736822D5" w14:textId="77777777" w:rsidR="001B1B94" w:rsidRDefault="001B1B94">
      <w:pPr>
        <w:rPr>
          <w:lang w:eastAsia="zh-CN"/>
        </w:rPr>
      </w:pPr>
    </w:p>
    <w:p w14:paraId="7D0D2E80" w14:textId="77777777" w:rsidR="001B1B94" w:rsidRDefault="001B1B94">
      <w:pPr>
        <w:rPr>
          <w:lang w:eastAsia="zh-CN"/>
        </w:rPr>
      </w:pPr>
    </w:p>
    <w:p w14:paraId="7DBDDEB4" w14:textId="77777777" w:rsidR="001B1B94" w:rsidRDefault="001B1B94">
      <w:pPr>
        <w:rPr>
          <w:lang w:eastAsia="zh-CN"/>
        </w:rPr>
      </w:pPr>
    </w:p>
    <w:p w14:paraId="7815A97B" w14:textId="77777777" w:rsidR="001B1B94" w:rsidRDefault="001B1B94">
      <w:pPr>
        <w:rPr>
          <w:lang w:eastAsia="zh-CN"/>
        </w:rPr>
      </w:pPr>
    </w:p>
    <w:p w14:paraId="7213CAE4" w14:textId="77777777" w:rsidR="001B1B94" w:rsidRDefault="001B1B94">
      <w:pPr>
        <w:rPr>
          <w:lang w:eastAsia="zh-CN"/>
        </w:rPr>
      </w:pPr>
    </w:p>
    <w:p w14:paraId="7C5B8CBA" w14:textId="5183B4CE" w:rsidR="001B1B94" w:rsidRDefault="00B21043">
      <w:pPr>
        <w:pStyle w:val="a9"/>
      </w:pPr>
      <w:r>
        <w:lastRenderedPageBreak/>
        <w:fldChar w:fldCharType="begin"/>
      </w:r>
      <w:r>
        <w:instrText xml:space="preserve"> SUBJECT  \* MERGEFORMAT </w:instrText>
      </w:r>
      <w:r>
        <w:fldChar w:fldCharType="separate"/>
      </w:r>
      <w:r>
        <w:t>&lt;</w:t>
      </w:r>
      <w:r w:rsidR="00842DD5">
        <w:rPr>
          <w:rFonts w:hint="eastAsia"/>
          <w:lang w:eastAsia="zh-CN"/>
        </w:rPr>
        <w:t>Just Ask</w:t>
      </w:r>
      <w:r>
        <w:t>&gt;</w:t>
      </w:r>
      <w:r>
        <w:fldChar w:fldCharType="end"/>
      </w:r>
    </w:p>
    <w:p w14:paraId="5F32BE2B" w14:textId="77777777" w:rsidR="001B1B94" w:rsidRDefault="001B1B94">
      <w:pPr>
        <w:pStyle w:val="a9"/>
        <w:rPr>
          <w:lang w:eastAsia="zh-CN"/>
        </w:rPr>
      </w:pPr>
    </w:p>
    <w:p w14:paraId="38B6688A" w14:textId="77777777" w:rsidR="001B1B94" w:rsidRDefault="00B21043">
      <w:pPr>
        <w:pStyle w:val="1"/>
        <w:numPr>
          <w:ilvl w:val="0"/>
          <w:numId w:val="0"/>
        </w:numPr>
        <w:spacing w:line="240" w:lineRule="auto"/>
        <w:rPr>
          <w:rFonts w:ascii="Times New Roman" w:eastAsia="等线" w:hAnsi="Times New Roman"/>
          <w:b w:val="0"/>
          <w:sz w:val="21"/>
          <w:szCs w:val="22"/>
          <w:lang w:eastAsia="zh-CN"/>
        </w:rPr>
      </w:pPr>
      <w:r>
        <w:rPr>
          <w:rFonts w:eastAsia="等线" w:hint="eastAsia"/>
          <w:szCs w:val="22"/>
          <w:lang w:eastAsia="zh-CN"/>
        </w:rPr>
        <w:t xml:space="preserve">1. </w:t>
      </w:r>
      <w:r>
        <w:rPr>
          <w:rFonts w:eastAsia="等线" w:hint="eastAsia"/>
          <w:szCs w:val="22"/>
        </w:rPr>
        <w:t>Introduction</w:t>
      </w:r>
      <w:r>
        <w:rPr>
          <w:rFonts w:ascii="Times New Roman" w:eastAsia="等线" w:hAnsi="Times New Roman" w:hint="eastAsia"/>
          <w:b w:val="0"/>
          <w:sz w:val="21"/>
          <w:szCs w:val="22"/>
        </w:rPr>
        <w:t> </w:t>
      </w:r>
      <w:r>
        <w:rPr>
          <w:rFonts w:ascii="Times New Roman" w:eastAsia="等线" w:hAnsi="Times New Roman" w:hint="eastAsia"/>
          <w:b w:val="0"/>
          <w:noProof/>
          <w:sz w:val="21"/>
          <w:szCs w:val="22"/>
        </w:rPr>
        <mc:AlternateContent>
          <mc:Choice Requires="wps">
            <w:drawing>
              <wp:inline distT="0" distB="0" distL="0" distR="0" wp14:anchorId="1BBDD441" wp14:editId="5C847D68">
                <wp:extent cx="249555" cy="187325"/>
                <wp:effectExtent l="0" t="0" r="0" b="0"/>
                <wp:docPr id="1" name="AutoShape 1" descr="Top of page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9555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AutoShape 1" o:spid="_x0000_s1026" o:spt="1" alt="Top of page" href="C:\Users\dell\Desktop\MonopolyGame1_0\é¿ä¼å®å¸\éæ±è§æ ¼è¯´æä¹¦\ex_ucsurvey.htm#Top" style="height:14.75pt;width:19.65pt;" o:button="t" filled="f" stroked="f" coordsize="21600,21600" o:gfxdata="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U&#10;dXpU0gAAAAMBAAAPAAAAAAAAAAEAIAAAACIAAABkcnMvZG93bnJldi54bWxQSwECFAAUAAAACACH&#10;TuJAaeOncvEBAADYAwAADgAAAAAAAAABACAAAAAhAQAAZHJzL2Uyb0RvYy54bWxQSwUGAAAAAAYA&#10;BgBZAQAAh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14:paraId="48D545B5" w14:textId="77777777" w:rsidR="001B1B94" w:rsidRDefault="00B21043">
      <w:pPr>
        <w:pStyle w:val="4"/>
        <w:spacing w:line="240" w:lineRule="auto"/>
        <w:rPr>
          <w:rFonts w:ascii="Times New Roman" w:eastAsia="等线" w:hAnsi="Times New Roman" w:cs="Times New Roman"/>
          <w:bCs w:val="0"/>
          <w:sz w:val="21"/>
          <w:szCs w:val="22"/>
        </w:rPr>
      </w:pPr>
      <w:r>
        <w:rPr>
          <w:rFonts w:ascii="Times New Roman" w:eastAsia="等线" w:hAnsi="Times New Roman" w:cs="Times New Roman" w:hint="eastAsia"/>
          <w:bCs w:val="0"/>
          <w:sz w:val="21"/>
          <w:szCs w:val="22"/>
        </w:rPr>
        <w:t>Purpose</w:t>
      </w:r>
    </w:p>
    <w:p w14:paraId="38E006D9" w14:textId="77777777" w:rsidR="001B1B94" w:rsidRDefault="00B21043">
      <w:pPr>
        <w:pStyle w:val="a8"/>
        <w:rPr>
          <w:rFonts w:ascii="Times New Roman" w:eastAsia="等线" w:hAnsi="Times New Roman" w:cs="Times New Roman"/>
          <w:sz w:val="21"/>
          <w:szCs w:val="22"/>
          <w:lang w:eastAsia="en-US"/>
        </w:rPr>
      </w:pPr>
      <w:r>
        <w:rPr>
          <w:rFonts w:ascii="Times New Roman" w:eastAsia="等线" w:hAnsi="Times New Roman" w:cs="Times New Roman" w:hint="eastAsia"/>
          <w:sz w:val="21"/>
          <w:szCs w:val="22"/>
          <w:lang w:eastAsia="en-US"/>
        </w:rPr>
        <w:t xml:space="preserve">This report describes the use-case model comprehensively, in terms of how the model is structured into packages and what use cases and actors </w:t>
      </w:r>
      <w:r>
        <w:rPr>
          <w:rFonts w:ascii="Times New Roman" w:eastAsia="等线" w:hAnsi="Times New Roman" w:cs="Times New Roman" w:hint="eastAsia"/>
          <w:sz w:val="21"/>
          <w:szCs w:val="22"/>
          <w:lang w:eastAsia="en-US"/>
        </w:rPr>
        <w:t>there are in the model.</w:t>
      </w:r>
    </w:p>
    <w:p w14:paraId="0573815C" w14:textId="77777777" w:rsidR="001B1B94" w:rsidRDefault="00B21043">
      <w:pPr>
        <w:pStyle w:val="4"/>
        <w:spacing w:line="240" w:lineRule="auto"/>
        <w:rPr>
          <w:rFonts w:ascii="Times New Roman" w:eastAsia="等线" w:hAnsi="Times New Roman" w:cs="Times New Roman"/>
          <w:b w:val="0"/>
          <w:sz w:val="21"/>
          <w:szCs w:val="22"/>
        </w:rPr>
      </w:pPr>
      <w:r>
        <w:rPr>
          <w:rFonts w:ascii="Times New Roman" w:eastAsia="等线" w:hAnsi="Times New Roman" w:cs="Times New Roman" w:hint="eastAsia"/>
          <w:bCs w:val="0"/>
          <w:sz w:val="21"/>
          <w:szCs w:val="22"/>
        </w:rPr>
        <w:t>Definitions, Acronyms and Abbreviations</w:t>
      </w:r>
    </w:p>
    <w:p w14:paraId="3B3667AF" w14:textId="77777777" w:rsidR="001B1B94" w:rsidRDefault="00B21043">
      <w:pPr>
        <w:pStyle w:val="a8"/>
        <w:rPr>
          <w:rFonts w:ascii="Times New Roman" w:eastAsia="等线" w:hAnsi="Times New Roman" w:cs="Times New Roman"/>
          <w:sz w:val="21"/>
          <w:szCs w:val="22"/>
          <w:lang w:eastAsia="en-US"/>
        </w:rPr>
      </w:pPr>
      <w:r>
        <w:rPr>
          <w:rFonts w:ascii="Times New Roman" w:eastAsia="等线" w:hAnsi="Times New Roman" w:cs="Times New Roman" w:hint="eastAsia"/>
          <w:sz w:val="21"/>
          <w:szCs w:val="22"/>
          <w:lang w:eastAsia="en-US"/>
        </w:rPr>
        <w:t>See Glossary.</w:t>
      </w:r>
    </w:p>
    <w:p w14:paraId="3134866F" w14:textId="77777777" w:rsidR="001B1B94" w:rsidRDefault="00B21043">
      <w:pPr>
        <w:pStyle w:val="4"/>
        <w:spacing w:line="240" w:lineRule="auto"/>
        <w:rPr>
          <w:rFonts w:ascii="Times New Roman" w:eastAsia="等线" w:hAnsi="Times New Roman" w:cs="Times New Roman"/>
          <w:bCs w:val="0"/>
          <w:sz w:val="21"/>
          <w:szCs w:val="22"/>
        </w:rPr>
      </w:pPr>
      <w:r>
        <w:rPr>
          <w:rFonts w:ascii="Times New Roman" w:eastAsia="等线" w:hAnsi="Times New Roman" w:cs="Times New Roman" w:hint="eastAsia"/>
          <w:bCs w:val="0"/>
          <w:sz w:val="21"/>
          <w:szCs w:val="22"/>
        </w:rPr>
        <w:t>References</w:t>
      </w:r>
    </w:p>
    <w:p w14:paraId="47160C57" w14:textId="77777777" w:rsidR="001B1B94" w:rsidRDefault="00B21043">
      <w:pPr>
        <w:pStyle w:val="a8"/>
        <w:rPr>
          <w:rFonts w:ascii="Times New Roman" w:eastAsia="等线" w:hAnsi="Times New Roman" w:cs="Times New Roman"/>
          <w:sz w:val="21"/>
          <w:szCs w:val="22"/>
          <w:lang w:eastAsia="en-US"/>
        </w:rPr>
      </w:pPr>
      <w:r>
        <w:rPr>
          <w:rFonts w:ascii="Times New Roman" w:eastAsia="等线" w:hAnsi="Times New Roman" w:cs="Times New Roman" w:hint="eastAsia"/>
          <w:sz w:val="21"/>
          <w:szCs w:val="22"/>
        </w:rPr>
        <w:t>Glossary</w:t>
      </w:r>
      <w:r>
        <w:rPr>
          <w:rFonts w:ascii="Times New Roman" w:eastAsia="等线" w:hAnsi="Times New Roman" w:cs="Times New Roman" w:hint="eastAsia"/>
          <w:sz w:val="21"/>
          <w:szCs w:val="22"/>
          <w:lang w:eastAsia="en-US"/>
        </w:rPr>
        <w:t>.</w:t>
      </w:r>
    </w:p>
    <w:p w14:paraId="33E45267" w14:textId="78B72B59" w:rsidR="001B1B94" w:rsidRDefault="00B21043">
      <w:pPr>
        <w:pStyle w:val="a9"/>
      </w:pPr>
      <w:r>
        <w:t>Use-Case: &lt;</w:t>
      </w:r>
      <w:r>
        <w:rPr>
          <w:rFonts w:eastAsia="等线"/>
          <w:szCs w:val="21"/>
        </w:rPr>
        <w:t xml:space="preserve"> </w:t>
      </w:r>
      <w:r w:rsidR="004740B3">
        <w:rPr>
          <w:rFonts w:eastAsia="等线" w:hint="eastAsia"/>
          <w:szCs w:val="21"/>
          <w:lang w:eastAsia="zh-CN"/>
        </w:rPr>
        <w:t>R</w:t>
      </w:r>
      <w:r w:rsidR="004740B3" w:rsidRPr="004740B3">
        <w:rPr>
          <w:rFonts w:eastAsia="等线"/>
          <w:szCs w:val="21"/>
          <w:lang w:eastAsia="zh-CN"/>
        </w:rPr>
        <w:t>egister</w:t>
      </w:r>
      <w:r>
        <w:t xml:space="preserve"> &gt;</w:t>
      </w:r>
    </w:p>
    <w:p w14:paraId="593A095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22862DB9" w14:textId="3D8A7C8F" w:rsidR="001B1B94" w:rsidRDefault="0000163A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registration personal account</w:t>
      </w:r>
    </w:p>
    <w:p w14:paraId="1094CC21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3767D120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24CE88E0" w14:textId="28F5D390" w:rsidR="001B1B94" w:rsidRDefault="0000163A">
      <w:pPr>
        <w:rPr>
          <w:lang w:eastAsia="zh-CN"/>
        </w:rPr>
      </w:pPr>
      <w:r>
        <w:rPr>
          <w:rStyle w:val="jlqj4b"/>
          <w:lang w:val="en"/>
        </w:rPr>
        <w:t>User: the subject of questions and answers</w:t>
      </w:r>
    </w:p>
    <w:p w14:paraId="2265C175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34BB754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168FF5F9" w14:textId="624E50A9" w:rsidR="001B1B94" w:rsidRDefault="0000163A">
      <w:pPr>
        <w:rPr>
          <w:rFonts w:eastAsia="等线"/>
          <w:szCs w:val="21"/>
        </w:rPr>
      </w:pPr>
      <w:r>
        <w:rPr>
          <w:rFonts w:eastAsia="等线" w:hint="eastAsia"/>
          <w:szCs w:val="21"/>
          <w:lang w:eastAsia="zh-CN"/>
        </w:rPr>
        <w:t>None</w:t>
      </w:r>
    </w:p>
    <w:p w14:paraId="2BDC139F" w14:textId="77777777" w:rsidR="001B1B94" w:rsidRDefault="001B1B94">
      <w:pPr>
        <w:rPr>
          <w:rFonts w:eastAsia="等线"/>
          <w:szCs w:val="21"/>
        </w:rPr>
      </w:pPr>
    </w:p>
    <w:p w14:paraId="34E97D26" w14:textId="77777777" w:rsidR="001B1B94" w:rsidRDefault="00B21043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40B7F110" w14:textId="77777777" w:rsidR="0000163A" w:rsidRDefault="0000163A" w:rsidP="0000163A">
      <w:pPr>
        <w:rPr>
          <w:rStyle w:val="jlqj4b"/>
          <w:lang w:val="en"/>
        </w:rPr>
      </w:pPr>
      <w:r w:rsidRPr="0000163A">
        <w:rPr>
          <w:rStyle w:val="jlqj4b"/>
          <w:lang w:val="en"/>
        </w:rPr>
        <w:t xml:space="preserve">1. The server should determine whether the user name is registered </w:t>
      </w:r>
    </w:p>
    <w:p w14:paraId="7C72F218" w14:textId="7748D8F4" w:rsidR="001B1B94" w:rsidRPr="0000163A" w:rsidRDefault="0000163A" w:rsidP="0000163A">
      <w:pPr>
        <w:rPr>
          <w:rFonts w:eastAsia="等线"/>
          <w:szCs w:val="21"/>
        </w:rPr>
      </w:pPr>
      <w:r w:rsidRPr="0000163A">
        <w:rPr>
          <w:rStyle w:val="jlqj4b"/>
          <w:lang w:val="en"/>
        </w:rPr>
        <w:t>2. The web page should determine whether the user password is a weak password</w:t>
      </w:r>
    </w:p>
    <w:p w14:paraId="60BE7402" w14:textId="77777777" w:rsidR="001B1B94" w:rsidRDefault="001B1B94"/>
    <w:p w14:paraId="05756325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5245DE82" w14:textId="77777777" w:rsidR="0000163A" w:rsidRDefault="0000163A" w:rsidP="0000163A">
      <w:pPr>
        <w:widowControl w:val="0"/>
        <w:rPr>
          <w:rStyle w:val="jlqj4b"/>
          <w:lang w:val="en"/>
        </w:rPr>
      </w:pPr>
      <w:r>
        <w:rPr>
          <w:rStyle w:val="jlqj4b"/>
          <w:lang w:val="en"/>
        </w:rPr>
        <w:t xml:space="preserve">1. The user enters the user name </w:t>
      </w:r>
    </w:p>
    <w:p w14:paraId="1491D14E" w14:textId="77777777" w:rsidR="0000163A" w:rsidRDefault="0000163A" w:rsidP="0000163A">
      <w:pPr>
        <w:widowControl w:val="0"/>
        <w:rPr>
          <w:rStyle w:val="jlqj4b"/>
          <w:lang w:val="en"/>
        </w:rPr>
      </w:pPr>
      <w:r>
        <w:rPr>
          <w:rStyle w:val="jlqj4b"/>
          <w:lang w:val="en"/>
        </w:rPr>
        <w:t xml:space="preserve">2. The user enters the password </w:t>
      </w:r>
    </w:p>
    <w:p w14:paraId="4F22261F" w14:textId="77777777" w:rsidR="0000163A" w:rsidRDefault="0000163A" w:rsidP="0000163A">
      <w:pPr>
        <w:widowControl w:val="0"/>
        <w:rPr>
          <w:rStyle w:val="jlqj4b"/>
          <w:lang w:val="en"/>
        </w:rPr>
      </w:pPr>
      <w:r>
        <w:rPr>
          <w:rStyle w:val="jlqj4b"/>
          <w:lang w:val="en"/>
        </w:rPr>
        <w:t xml:space="preserve">3. User confirm password </w:t>
      </w:r>
    </w:p>
    <w:p w14:paraId="785FD1DB" w14:textId="391754EF" w:rsidR="001B1B94" w:rsidRDefault="0000163A" w:rsidP="0000163A">
      <w:pPr>
        <w:widowControl w:val="0"/>
        <w:rPr>
          <w:rFonts w:eastAsia="等线"/>
          <w:szCs w:val="21"/>
        </w:rPr>
      </w:pPr>
      <w:r>
        <w:rPr>
          <w:rStyle w:val="jlqj4b"/>
          <w:lang w:val="en"/>
        </w:rPr>
        <w:t>4. User registration is successful</w:t>
      </w:r>
    </w:p>
    <w:p w14:paraId="0F02BAF1" w14:textId="77777777" w:rsidR="001B1B94" w:rsidRDefault="00B21043">
      <w:pPr>
        <w:pStyle w:val="1"/>
        <w:numPr>
          <w:ilvl w:val="0"/>
          <w:numId w:val="0"/>
        </w:numPr>
      </w:pPr>
      <w:r>
        <w:t>The use case ends.</w:t>
      </w:r>
    </w:p>
    <w:p w14:paraId="76CA771B" w14:textId="77777777" w:rsidR="001B1B94" w:rsidRDefault="001B1B94"/>
    <w:p w14:paraId="5048328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25799C5C" w14:textId="77777777" w:rsidR="0000163A" w:rsidRDefault="0000163A" w:rsidP="0000163A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>1a.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Username is already in use </w:t>
      </w:r>
    </w:p>
    <w:p w14:paraId="08A7BAE2" w14:textId="25B91498" w:rsidR="0000163A" w:rsidRPr="0000163A" w:rsidRDefault="0000163A" w:rsidP="0000163A">
      <w:pPr>
        <w:pStyle w:val="ad"/>
        <w:numPr>
          <w:ilvl w:val="0"/>
          <w:numId w:val="28"/>
        </w:numPr>
        <w:tabs>
          <w:tab w:val="left" w:pos="312"/>
        </w:tabs>
        <w:ind w:firstLineChars="0"/>
        <w:rPr>
          <w:rStyle w:val="jlqj4b"/>
          <w:lang w:val="en"/>
        </w:rPr>
      </w:pPr>
      <w:r w:rsidRPr="0000163A">
        <w:rPr>
          <w:rStyle w:val="jlqj4b"/>
          <w:lang w:val="en"/>
        </w:rPr>
        <w:t xml:space="preserve">Prompt to change user name </w:t>
      </w:r>
    </w:p>
    <w:p w14:paraId="799A73BA" w14:textId="77777777" w:rsidR="0000163A" w:rsidRDefault="0000163A" w:rsidP="0000163A">
      <w:pPr>
        <w:tabs>
          <w:tab w:val="left" w:pos="312"/>
        </w:tabs>
        <w:rPr>
          <w:rStyle w:val="jlqj4b"/>
          <w:lang w:val="en"/>
        </w:rPr>
      </w:pPr>
      <w:r w:rsidRPr="0000163A">
        <w:rPr>
          <w:rStyle w:val="jlqj4b"/>
          <w:lang w:val="en"/>
        </w:rPr>
        <w:t>2a.</w:t>
      </w:r>
      <w:r w:rsidRPr="0000163A">
        <w:rPr>
          <w:rStyle w:val="viiyi"/>
          <w:lang w:val="en"/>
        </w:rPr>
        <w:t xml:space="preserve"> </w:t>
      </w:r>
      <w:r w:rsidRPr="0000163A">
        <w:rPr>
          <w:rStyle w:val="jlqj4b"/>
          <w:lang w:val="en"/>
        </w:rPr>
        <w:t xml:space="preserve">User password is weak </w:t>
      </w:r>
    </w:p>
    <w:p w14:paraId="2EFD8A9A" w14:textId="4FBAF58F" w:rsidR="0000163A" w:rsidRPr="0000163A" w:rsidRDefault="0000163A" w:rsidP="0000163A">
      <w:pPr>
        <w:pStyle w:val="ad"/>
        <w:numPr>
          <w:ilvl w:val="0"/>
          <w:numId w:val="29"/>
        </w:numPr>
        <w:tabs>
          <w:tab w:val="left" w:pos="312"/>
        </w:tabs>
        <w:ind w:firstLineChars="0"/>
        <w:rPr>
          <w:rStyle w:val="jlqj4b"/>
          <w:lang w:val="en"/>
        </w:rPr>
      </w:pPr>
      <w:r w:rsidRPr="0000163A">
        <w:rPr>
          <w:rStyle w:val="jlqj4b"/>
          <w:lang w:val="en"/>
        </w:rPr>
        <w:t xml:space="preserve">Prompt to change the password </w:t>
      </w:r>
    </w:p>
    <w:p w14:paraId="37970618" w14:textId="77777777" w:rsidR="0000163A" w:rsidRDefault="0000163A" w:rsidP="0000163A">
      <w:pPr>
        <w:tabs>
          <w:tab w:val="left" w:pos="312"/>
        </w:tabs>
        <w:rPr>
          <w:rStyle w:val="jlqj4b"/>
          <w:lang w:val="en"/>
        </w:rPr>
      </w:pPr>
      <w:r w:rsidRPr="0000163A">
        <w:rPr>
          <w:rStyle w:val="jlqj4b"/>
          <w:lang w:val="en"/>
        </w:rPr>
        <w:lastRenderedPageBreak/>
        <w:t xml:space="preserve">3a The user entered the password incorrectly twice </w:t>
      </w:r>
    </w:p>
    <w:p w14:paraId="2C2D58D2" w14:textId="37D196E5" w:rsidR="001B1B94" w:rsidRPr="0000163A" w:rsidRDefault="0000163A" w:rsidP="0000163A">
      <w:pPr>
        <w:tabs>
          <w:tab w:val="left" w:pos="312"/>
        </w:tabs>
        <w:rPr>
          <w:rFonts w:eastAsia="等线"/>
          <w:szCs w:val="21"/>
        </w:rPr>
      </w:pPr>
      <w:r>
        <w:rPr>
          <w:rStyle w:val="jlqj4b"/>
          <w:lang w:val="en"/>
        </w:rPr>
        <w:tab/>
      </w:r>
      <w:r w:rsidRPr="0000163A">
        <w:rPr>
          <w:rStyle w:val="jlqj4b"/>
          <w:lang w:val="en"/>
        </w:rPr>
        <w:t>1. Prompt for input errors</w:t>
      </w:r>
    </w:p>
    <w:p w14:paraId="62B5433C" w14:textId="77777777" w:rsidR="001B1B94" w:rsidRDefault="001B1B94"/>
    <w:p w14:paraId="5EE1318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00370FD9" w14:textId="1AB307D1" w:rsidR="001B1B94" w:rsidRDefault="0000163A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Jump to </w:t>
      </w:r>
      <w:r w:rsidR="004740B3">
        <w:rPr>
          <w:rStyle w:val="jlqj4b"/>
          <w:rFonts w:hint="eastAsia"/>
          <w:lang w:val="en" w:eastAsia="zh-CN"/>
        </w:rPr>
        <w:t>login</w:t>
      </w:r>
      <w:r w:rsidR="004740B3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page</w:t>
      </w:r>
    </w:p>
    <w:p w14:paraId="5B67A397" w14:textId="77777777" w:rsidR="001B1B94" w:rsidRDefault="001B1B94"/>
    <w:p w14:paraId="31FBB4B2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204FD48D" w14:textId="720919F3" w:rsidR="001B1B94" w:rsidRDefault="0000163A">
      <w:pPr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>The web page should prompt the user of the characteristics of a strong password</w:t>
      </w:r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(consisting of uppercase letters, lowercase letters and numbers, and at least eight digits)</w:t>
      </w:r>
    </w:p>
    <w:p w14:paraId="62357DAE" w14:textId="77777777" w:rsidR="0000163A" w:rsidRDefault="0000163A">
      <w:pPr>
        <w:tabs>
          <w:tab w:val="left" w:pos="312"/>
        </w:tabs>
        <w:rPr>
          <w:rFonts w:eastAsia="等线"/>
          <w:szCs w:val="21"/>
        </w:rPr>
      </w:pPr>
    </w:p>
    <w:p w14:paraId="3199EE6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95CB731" w14:textId="1F0644FE" w:rsidR="001B1B94" w:rsidRDefault="00B21043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 w:rsidR="0000163A">
        <w:rPr>
          <w:rStyle w:val="jlqj4b"/>
          <w:lang w:val="en"/>
        </w:rPr>
        <w:t>Only occurs when the user is registered.</w:t>
      </w:r>
    </w:p>
    <w:p w14:paraId="74ECCCB5" w14:textId="56B8E068" w:rsidR="001B1B94" w:rsidRDefault="00B21043">
      <w:pPr>
        <w:pStyle w:val="a9"/>
      </w:pPr>
      <w:r>
        <w:t>Use-Case: &lt;</w:t>
      </w:r>
      <w:r>
        <w:rPr>
          <w:rFonts w:eastAsia="等线"/>
          <w:szCs w:val="21"/>
        </w:rPr>
        <w:t xml:space="preserve"> </w:t>
      </w:r>
      <w:r w:rsidR="004740B3">
        <w:rPr>
          <w:rFonts w:eastAsia="等线" w:hint="eastAsia"/>
          <w:szCs w:val="21"/>
          <w:lang w:eastAsia="zh-CN"/>
        </w:rPr>
        <w:t>Login</w:t>
      </w:r>
      <w:r w:rsidR="004740B3">
        <w:rPr>
          <w:rFonts w:eastAsia="等线"/>
          <w:szCs w:val="21"/>
        </w:rPr>
        <w:t xml:space="preserve"> </w:t>
      </w:r>
      <w:r>
        <w:t>&gt;</w:t>
      </w:r>
    </w:p>
    <w:p w14:paraId="3B7629F9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>rief Description</w:t>
      </w:r>
    </w:p>
    <w:p w14:paraId="3F3516CA" w14:textId="0923C631" w:rsidR="001B1B94" w:rsidRDefault="004740B3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login personal account</w:t>
      </w:r>
    </w:p>
    <w:p w14:paraId="72B81B59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1BFE089D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7B9D3C6F" w14:textId="16ACE13A" w:rsidR="001B1B94" w:rsidRDefault="004740B3">
      <w:pPr>
        <w:rPr>
          <w:lang w:eastAsia="zh-CN"/>
        </w:rPr>
      </w:pPr>
      <w:r>
        <w:rPr>
          <w:rStyle w:val="jlqj4b"/>
          <w:lang w:val="en"/>
        </w:rPr>
        <w:t>User: the subject of questions and answers</w:t>
      </w:r>
    </w:p>
    <w:p w14:paraId="5A246083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40977AE6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0E52A652" w14:textId="7A3871A4" w:rsidR="001B1B94" w:rsidRDefault="004740B3">
      <w:pPr>
        <w:rPr>
          <w:rFonts w:eastAsia="等线"/>
          <w:szCs w:val="21"/>
        </w:rPr>
      </w:pPr>
      <w:r>
        <w:rPr>
          <w:rStyle w:val="jlqj4b"/>
          <w:lang w:val="en"/>
        </w:rPr>
        <w:t>User is already registered</w:t>
      </w:r>
    </w:p>
    <w:p w14:paraId="13C34653" w14:textId="77777777" w:rsidR="001B1B94" w:rsidRDefault="001B1B94">
      <w:pPr>
        <w:rPr>
          <w:rFonts w:eastAsia="等线"/>
          <w:szCs w:val="21"/>
        </w:rPr>
      </w:pPr>
    </w:p>
    <w:p w14:paraId="456D89E9" w14:textId="77777777" w:rsidR="001B1B94" w:rsidRDefault="00B21043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0A6DC09A" w14:textId="32E13D11" w:rsidR="004740B3" w:rsidRPr="004740B3" w:rsidRDefault="00AB1520">
      <w:pPr>
        <w:widowControl w:val="0"/>
        <w:numPr>
          <w:ilvl w:val="0"/>
          <w:numId w:val="5"/>
        </w:numPr>
        <w:ind w:left="360" w:hanging="360"/>
        <w:rPr>
          <w:rStyle w:val="jlqj4b"/>
          <w:rFonts w:eastAsia="等线"/>
          <w:szCs w:val="21"/>
        </w:rPr>
      </w:pPr>
      <w:r>
        <w:rPr>
          <w:rStyle w:val="jlqj4b"/>
          <w:rFonts w:hint="eastAsia"/>
          <w:lang w:val="en" w:eastAsia="zh-CN"/>
        </w:rPr>
        <w:t>The</w:t>
      </w:r>
      <w:r>
        <w:rPr>
          <w:rStyle w:val="jlqj4b"/>
          <w:lang w:val="en"/>
        </w:rPr>
        <w:t xml:space="preserve"> </w:t>
      </w:r>
      <w:r>
        <w:rPr>
          <w:rStyle w:val="jlqj4b"/>
          <w:rFonts w:hint="eastAsia"/>
          <w:lang w:val="en" w:eastAsia="zh-CN"/>
        </w:rPr>
        <w:t>s</w:t>
      </w:r>
      <w:r w:rsidR="004740B3">
        <w:rPr>
          <w:rStyle w:val="jlqj4b"/>
          <w:lang w:val="en"/>
        </w:rPr>
        <w:t xml:space="preserve">erver should determine whether the user name is registered </w:t>
      </w:r>
    </w:p>
    <w:p w14:paraId="16508C7C" w14:textId="743443B2" w:rsidR="001B1B94" w:rsidRDefault="00AB1520">
      <w:pPr>
        <w:widowControl w:val="0"/>
        <w:numPr>
          <w:ilvl w:val="0"/>
          <w:numId w:val="5"/>
        </w:numPr>
        <w:ind w:left="360" w:hanging="360"/>
        <w:rPr>
          <w:rFonts w:eastAsia="等线"/>
          <w:szCs w:val="21"/>
        </w:rPr>
      </w:pPr>
      <w:r>
        <w:rPr>
          <w:rStyle w:val="jlqj4b"/>
          <w:rFonts w:hint="eastAsia"/>
          <w:lang w:val="en" w:eastAsia="zh-CN"/>
        </w:rPr>
        <w:t>The</w:t>
      </w:r>
      <w:r>
        <w:rPr>
          <w:rStyle w:val="jlqj4b"/>
          <w:lang w:val="en" w:eastAsia="zh-CN"/>
        </w:rPr>
        <w:t xml:space="preserve"> </w:t>
      </w:r>
      <w:r>
        <w:rPr>
          <w:rStyle w:val="jlqj4b"/>
          <w:rFonts w:hint="eastAsia"/>
          <w:lang w:val="en" w:eastAsia="zh-CN"/>
        </w:rPr>
        <w:t>s</w:t>
      </w:r>
      <w:r w:rsidR="004740B3">
        <w:rPr>
          <w:rStyle w:val="jlqj4b"/>
          <w:lang w:val="en"/>
        </w:rPr>
        <w:t>erver should determine whether the user password is correct</w:t>
      </w:r>
    </w:p>
    <w:p w14:paraId="2B2A268C" w14:textId="77777777" w:rsidR="001B1B94" w:rsidRDefault="001B1B94"/>
    <w:p w14:paraId="0B1596DD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</w:t>
      </w:r>
      <w:r>
        <w:rPr>
          <w:rFonts w:ascii="Arial" w:hAnsi="Arial" w:cs="Arial"/>
        </w:rPr>
        <w:t>vents</w:t>
      </w:r>
    </w:p>
    <w:p w14:paraId="1A163320" w14:textId="77777777" w:rsidR="004740B3" w:rsidRDefault="004740B3" w:rsidP="004740B3">
      <w:pPr>
        <w:rPr>
          <w:rStyle w:val="jlqj4b"/>
          <w:lang w:val="en"/>
        </w:rPr>
      </w:pPr>
      <w:r w:rsidRPr="004740B3">
        <w:rPr>
          <w:rStyle w:val="jlqj4b"/>
          <w:lang w:val="en"/>
        </w:rPr>
        <w:t xml:space="preserve">1. The user enters the user name </w:t>
      </w:r>
    </w:p>
    <w:p w14:paraId="74AB8D01" w14:textId="77777777" w:rsidR="004740B3" w:rsidRDefault="004740B3" w:rsidP="004740B3">
      <w:pPr>
        <w:rPr>
          <w:rStyle w:val="jlqj4b"/>
          <w:lang w:val="en"/>
        </w:rPr>
      </w:pPr>
      <w:r w:rsidRPr="004740B3">
        <w:rPr>
          <w:rStyle w:val="jlqj4b"/>
          <w:lang w:val="en"/>
        </w:rPr>
        <w:t xml:space="preserve">2. The user enters the password </w:t>
      </w:r>
    </w:p>
    <w:p w14:paraId="20BF093E" w14:textId="59EA0FAD" w:rsidR="001B1B94" w:rsidRPr="004740B3" w:rsidRDefault="004740B3" w:rsidP="004740B3">
      <w:pPr>
        <w:rPr>
          <w:rFonts w:eastAsia="等线"/>
          <w:szCs w:val="21"/>
        </w:rPr>
      </w:pPr>
      <w:r>
        <w:rPr>
          <w:rStyle w:val="jlqj4b"/>
          <w:lang w:val="en"/>
        </w:rPr>
        <w:t>3</w:t>
      </w:r>
      <w:r w:rsidRPr="004740B3">
        <w:rPr>
          <w:rStyle w:val="jlqj4b"/>
          <w:lang w:val="en"/>
        </w:rPr>
        <w:t>. User login successful</w:t>
      </w:r>
      <w:r>
        <w:rPr>
          <w:rStyle w:val="jlqj4b"/>
          <w:rFonts w:hint="eastAsia"/>
          <w:lang w:val="en" w:eastAsia="zh-CN"/>
        </w:rPr>
        <w:t>ly</w:t>
      </w:r>
    </w:p>
    <w:p w14:paraId="5BD24AF1" w14:textId="77777777" w:rsidR="001B1B94" w:rsidRDefault="00B21043">
      <w:pPr>
        <w:pStyle w:val="1"/>
        <w:numPr>
          <w:ilvl w:val="0"/>
          <w:numId w:val="0"/>
        </w:numPr>
      </w:pPr>
      <w:r>
        <w:t>T</w:t>
      </w:r>
      <w:r>
        <w:t xml:space="preserve">he use </w:t>
      </w:r>
      <w:r>
        <w:t>case ends.</w:t>
      </w:r>
    </w:p>
    <w:p w14:paraId="2D91DAF7" w14:textId="77777777" w:rsidR="001B1B94" w:rsidRDefault="001B1B94"/>
    <w:p w14:paraId="4F8A0049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7C39C017" w14:textId="759E1E4A" w:rsidR="001B1B94" w:rsidRDefault="00B21043">
      <w:pPr>
        <w:rPr>
          <w:rFonts w:eastAsia="等线"/>
          <w:szCs w:val="21"/>
        </w:rPr>
      </w:pPr>
      <w:r>
        <w:rPr>
          <w:rFonts w:eastAsia="等线"/>
          <w:szCs w:val="21"/>
        </w:rPr>
        <w:t xml:space="preserve">1a. </w:t>
      </w:r>
      <w:r w:rsidR="004740B3">
        <w:rPr>
          <w:rStyle w:val="jlqj4b"/>
          <w:lang w:val="en"/>
        </w:rPr>
        <w:t>Username does not exist</w:t>
      </w:r>
    </w:p>
    <w:p w14:paraId="4E8B2ED0" w14:textId="4A9AED0A" w:rsidR="001B1B94" w:rsidRDefault="004740B3">
      <w:pPr>
        <w:widowControl w:val="0"/>
        <w:numPr>
          <w:ilvl w:val="0"/>
          <w:numId w:val="7"/>
        </w:numPr>
        <w:ind w:firstLine="420"/>
        <w:rPr>
          <w:rFonts w:eastAsia="等线"/>
          <w:szCs w:val="21"/>
        </w:rPr>
      </w:pPr>
      <w:r>
        <w:rPr>
          <w:rStyle w:val="jlqj4b"/>
          <w:lang w:val="en"/>
        </w:rPr>
        <w:t>Prompt to change user name</w:t>
      </w:r>
    </w:p>
    <w:p w14:paraId="4C8FB029" w14:textId="282ECF38" w:rsidR="001B1B94" w:rsidRDefault="004740B3">
      <w:pPr>
        <w:widowControl w:val="0"/>
        <w:numPr>
          <w:ilvl w:val="0"/>
          <w:numId w:val="7"/>
        </w:numPr>
        <w:ind w:firstLine="420"/>
        <w:rPr>
          <w:rFonts w:eastAsia="等线"/>
          <w:szCs w:val="21"/>
        </w:rPr>
      </w:pPr>
      <w:r>
        <w:rPr>
          <w:rStyle w:val="jlqj4b"/>
          <w:lang w:val="en"/>
        </w:rPr>
        <w:t>Prompt to register</w:t>
      </w:r>
      <w:r w:rsidR="00B21043">
        <w:rPr>
          <w:rFonts w:eastAsia="等线"/>
          <w:szCs w:val="21"/>
        </w:rPr>
        <w:t>.</w:t>
      </w:r>
    </w:p>
    <w:p w14:paraId="3F66037D" w14:textId="31CC9CD2" w:rsidR="001B1B94" w:rsidRDefault="004740B3">
      <w:pPr>
        <w:rPr>
          <w:rFonts w:eastAsia="等线"/>
          <w:szCs w:val="21"/>
        </w:rPr>
      </w:pPr>
      <w:r>
        <w:rPr>
          <w:rFonts w:eastAsia="等线"/>
          <w:szCs w:val="21"/>
          <w:lang w:eastAsia="zh-CN"/>
        </w:rPr>
        <w:t>2</w:t>
      </w:r>
      <w:r>
        <w:rPr>
          <w:rFonts w:eastAsia="等线" w:hint="eastAsia"/>
          <w:szCs w:val="21"/>
          <w:lang w:eastAsia="zh-CN"/>
        </w:rPr>
        <w:t>a</w:t>
      </w:r>
      <w:r w:rsidR="00B21043">
        <w:rPr>
          <w:rFonts w:eastAsia="等线" w:hint="eastAsia"/>
          <w:szCs w:val="21"/>
          <w:lang w:eastAsia="zh-CN"/>
        </w:rPr>
        <w:t xml:space="preserve">. </w:t>
      </w:r>
      <w:r>
        <w:rPr>
          <w:rStyle w:val="jlqj4b"/>
          <w:lang w:val="en"/>
        </w:rPr>
        <w:t>User password is incorrect</w:t>
      </w:r>
    </w:p>
    <w:p w14:paraId="2852B8CE" w14:textId="11A8FE6E" w:rsidR="001B1B94" w:rsidRDefault="004740B3" w:rsidP="004740B3">
      <w:pPr>
        <w:numPr>
          <w:ilvl w:val="0"/>
          <w:numId w:val="8"/>
        </w:numPr>
        <w:ind w:left="420"/>
        <w:rPr>
          <w:rFonts w:eastAsia="等线"/>
          <w:szCs w:val="21"/>
        </w:rPr>
      </w:pPr>
      <w:r>
        <w:rPr>
          <w:rStyle w:val="jlqj4b"/>
          <w:lang w:val="en"/>
        </w:rPr>
        <w:t>Prompt that the password is wrong</w:t>
      </w:r>
    </w:p>
    <w:p w14:paraId="08887255" w14:textId="77777777" w:rsidR="001B1B94" w:rsidRDefault="001B1B94"/>
    <w:p w14:paraId="7596E2E5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388B57FD" w14:textId="59AB065E" w:rsidR="001B1B94" w:rsidRDefault="004740B3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Jump to the landing page</w:t>
      </w:r>
    </w:p>
    <w:p w14:paraId="54BB54DC" w14:textId="77777777" w:rsidR="001B1B94" w:rsidRDefault="001B1B94"/>
    <w:p w14:paraId="31B34E7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44C2BA96" w14:textId="4D682310" w:rsidR="001B1B94" w:rsidRDefault="004740B3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 w:hint="eastAsia"/>
          <w:szCs w:val="21"/>
          <w:lang w:eastAsia="zh-CN"/>
        </w:rPr>
        <w:t>None</w:t>
      </w:r>
    </w:p>
    <w:p w14:paraId="7D7CDCBD" w14:textId="77777777" w:rsidR="001B1B94" w:rsidRDefault="001B1B94">
      <w:pPr>
        <w:tabs>
          <w:tab w:val="left" w:pos="312"/>
        </w:tabs>
        <w:rPr>
          <w:rFonts w:eastAsia="等线"/>
          <w:szCs w:val="21"/>
        </w:rPr>
      </w:pPr>
    </w:p>
    <w:p w14:paraId="3A2D2D1B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722834C1" w14:textId="2870E110" w:rsidR="001B1B94" w:rsidRDefault="00B21043">
      <w:pPr>
        <w:tabs>
          <w:tab w:val="left" w:pos="312"/>
        </w:tabs>
        <w:rPr>
          <w:rStyle w:val="jlqj4b"/>
          <w:lang w:val="en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 w:rsidR="004740B3">
        <w:rPr>
          <w:rStyle w:val="jlqj4b"/>
          <w:lang w:val="en"/>
        </w:rPr>
        <w:t>Occurs only when the user logs in. average value</w:t>
      </w:r>
    </w:p>
    <w:p w14:paraId="0D76E5E0" w14:textId="77777777" w:rsidR="006E361D" w:rsidRDefault="006E361D">
      <w:pPr>
        <w:tabs>
          <w:tab w:val="left" w:pos="312"/>
        </w:tabs>
        <w:rPr>
          <w:rFonts w:eastAsia="等线"/>
          <w:szCs w:val="21"/>
        </w:rPr>
      </w:pPr>
    </w:p>
    <w:p w14:paraId="0B7CC90D" w14:textId="67983AB4" w:rsidR="001B1B94" w:rsidRDefault="00B21043">
      <w:pPr>
        <w:pStyle w:val="a9"/>
      </w:pPr>
      <w:r>
        <w:t>Use-Case: &lt;</w:t>
      </w:r>
      <w:r>
        <w:rPr>
          <w:rFonts w:eastAsia="等线"/>
          <w:szCs w:val="21"/>
        </w:rPr>
        <w:t xml:space="preserve"> </w:t>
      </w:r>
      <w:r w:rsidR="00AB1520">
        <w:rPr>
          <w:rFonts w:eastAsia="等线" w:hint="eastAsia"/>
          <w:szCs w:val="21"/>
          <w:lang w:eastAsia="zh-CN"/>
        </w:rPr>
        <w:t>Ask</w:t>
      </w:r>
      <w:r w:rsidR="00AB1520">
        <w:rPr>
          <w:rFonts w:eastAsia="等线"/>
          <w:szCs w:val="21"/>
        </w:rPr>
        <w:t xml:space="preserve"> </w:t>
      </w:r>
      <w:r w:rsidR="00AB1520">
        <w:rPr>
          <w:rFonts w:eastAsia="等线" w:hint="eastAsia"/>
          <w:szCs w:val="21"/>
          <w:lang w:eastAsia="zh-CN"/>
        </w:rPr>
        <w:t>Question</w:t>
      </w:r>
      <w:r w:rsidR="00AB1520">
        <w:rPr>
          <w:rFonts w:eastAsia="等线"/>
          <w:szCs w:val="21"/>
        </w:rPr>
        <w:t xml:space="preserve"> </w:t>
      </w:r>
      <w:r>
        <w:t>&gt;</w:t>
      </w:r>
    </w:p>
    <w:p w14:paraId="4D39B1CB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396689D2" w14:textId="479813EE" w:rsidR="001B1B94" w:rsidRDefault="00AB1520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asks a question</w:t>
      </w:r>
    </w:p>
    <w:p w14:paraId="2DC2054C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0751FD72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615E15C5" w14:textId="77777777" w:rsidR="00AB1520" w:rsidRDefault="00AB1520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User: the subject of questions and answers </w:t>
      </w:r>
    </w:p>
    <w:p w14:paraId="6F74A0CE" w14:textId="6135A093" w:rsidR="001B1B94" w:rsidRDefault="00AB1520">
      <w:pPr>
        <w:rPr>
          <w:lang w:eastAsia="zh-CN"/>
        </w:rPr>
      </w:pPr>
      <w:r>
        <w:rPr>
          <w:rStyle w:val="jlqj4b"/>
          <w:lang w:val="en"/>
        </w:rPr>
        <w:t>Question: The subject of interaction with the user is only proposed by a single user, can be modified by multiple users, and can be answered by multiple users</w:t>
      </w:r>
    </w:p>
    <w:p w14:paraId="6849E6FC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762F3DF7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0D692691" w14:textId="1AFA0531" w:rsidR="001B1B94" w:rsidRDefault="00AB1520">
      <w:pPr>
        <w:rPr>
          <w:rFonts w:eastAsia="等线"/>
          <w:szCs w:val="21"/>
        </w:rPr>
      </w:pPr>
      <w:r>
        <w:rPr>
          <w:rStyle w:val="jlqj4b"/>
          <w:lang w:val="en"/>
        </w:rPr>
        <w:t xml:space="preserve">User </w:t>
      </w:r>
      <w:r>
        <w:rPr>
          <w:rStyle w:val="jlqj4b"/>
          <w:rFonts w:hint="eastAsia"/>
          <w:lang w:val="en" w:eastAsia="zh-CN"/>
        </w:rPr>
        <w:t>has</w:t>
      </w:r>
      <w:r>
        <w:rPr>
          <w:rStyle w:val="jlqj4b"/>
          <w:lang w:val="en" w:eastAsia="zh-CN"/>
        </w:rPr>
        <w:t xml:space="preserve"> </w:t>
      </w:r>
      <w:r>
        <w:rPr>
          <w:rStyle w:val="jlqj4b"/>
          <w:lang w:val="en"/>
        </w:rPr>
        <w:t>logged in</w:t>
      </w:r>
    </w:p>
    <w:p w14:paraId="15F949A4" w14:textId="77777777" w:rsidR="001B1B94" w:rsidRDefault="001B1B94">
      <w:pPr>
        <w:rPr>
          <w:rFonts w:eastAsia="等线"/>
          <w:szCs w:val="21"/>
        </w:rPr>
      </w:pPr>
    </w:p>
    <w:p w14:paraId="178ADE90" w14:textId="77777777" w:rsidR="001B1B94" w:rsidRDefault="00B21043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7A71737C" w14:textId="77777777" w:rsidR="00AB1520" w:rsidRDefault="00AB1520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1. The server should add the question to the question list </w:t>
      </w:r>
    </w:p>
    <w:p w14:paraId="34D744DC" w14:textId="53E45A85" w:rsidR="001B1B94" w:rsidRDefault="00AB1520">
      <w:pPr>
        <w:rPr>
          <w:rFonts w:eastAsiaTheme="minorHAnsi"/>
          <w:szCs w:val="21"/>
        </w:rPr>
      </w:pPr>
      <w:r>
        <w:rPr>
          <w:rStyle w:val="jlqj4b"/>
          <w:lang w:val="en"/>
        </w:rPr>
        <w:t>2. Web pages should limit the length of user questions</w:t>
      </w:r>
    </w:p>
    <w:p w14:paraId="417989F5" w14:textId="77777777" w:rsidR="001B1B94" w:rsidRDefault="001B1B94">
      <w:pPr>
        <w:pStyle w:val="ad"/>
        <w:ind w:left="360" w:firstLineChars="0" w:firstLine="0"/>
        <w:jc w:val="left"/>
        <w:rPr>
          <w:rFonts w:eastAsia="等线"/>
          <w:szCs w:val="21"/>
        </w:rPr>
      </w:pPr>
    </w:p>
    <w:p w14:paraId="6EAE5444" w14:textId="77777777" w:rsidR="001B1B94" w:rsidRDefault="001B1B94"/>
    <w:p w14:paraId="30E3B3DC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55333BBC" w14:textId="77777777" w:rsidR="00AB1520" w:rsidRDefault="00AB1520" w:rsidP="00AB1520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1. The user enters the question title </w:t>
      </w:r>
    </w:p>
    <w:p w14:paraId="4D074CFD" w14:textId="6F2CEDA2" w:rsidR="00AB1520" w:rsidRDefault="00AB1520" w:rsidP="00AB1520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2. The user enters a description of the </w:t>
      </w:r>
      <w:r w:rsidR="00BD2399">
        <w:rPr>
          <w:rStyle w:val="jlqj4b"/>
          <w:lang w:val="en"/>
        </w:rPr>
        <w:t>Question</w:t>
      </w:r>
      <w:r>
        <w:rPr>
          <w:rStyle w:val="jlqj4b"/>
          <w:lang w:val="en"/>
        </w:rPr>
        <w:t xml:space="preserve"> </w:t>
      </w:r>
    </w:p>
    <w:p w14:paraId="7A37BB72" w14:textId="298777AF" w:rsidR="001B1B94" w:rsidRDefault="00AB1520" w:rsidP="00AB1520">
      <w:pPr>
        <w:widowControl w:val="0"/>
        <w:tabs>
          <w:tab w:val="left" w:pos="312"/>
        </w:tabs>
        <w:rPr>
          <w:rFonts w:eastAsiaTheme="minorHAnsi"/>
          <w:szCs w:val="21"/>
        </w:rPr>
      </w:pPr>
      <w:r>
        <w:rPr>
          <w:rStyle w:val="jlqj4b"/>
          <w:lang w:val="en"/>
        </w:rPr>
        <w:t>3. The user asks the question successfully</w:t>
      </w:r>
    </w:p>
    <w:p w14:paraId="471F067D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0C48CFD7" w14:textId="77777777" w:rsidR="001B1B94" w:rsidRDefault="00B21043">
      <w:pPr>
        <w:pStyle w:val="1"/>
        <w:numPr>
          <w:ilvl w:val="0"/>
          <w:numId w:val="0"/>
        </w:numPr>
      </w:pPr>
      <w:r>
        <w:t>The use case ends.</w:t>
      </w:r>
    </w:p>
    <w:p w14:paraId="605A2A32" w14:textId="77777777" w:rsidR="001B1B94" w:rsidRDefault="001B1B94"/>
    <w:p w14:paraId="7E1197C0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03F7ADEB" w14:textId="7EF76BB0" w:rsidR="001B1B94" w:rsidRPr="00AB1520" w:rsidRDefault="00AB1520">
      <w:pPr>
        <w:tabs>
          <w:tab w:val="left" w:pos="312"/>
        </w:tabs>
        <w:rPr>
          <w:lang w:val="en"/>
        </w:rPr>
      </w:pPr>
      <w:r>
        <w:rPr>
          <w:rStyle w:val="jlqj4b"/>
          <w:lang w:val="en"/>
        </w:rPr>
        <w:t>1a.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Question </w:t>
      </w:r>
      <w:r>
        <w:rPr>
          <w:rStyle w:val="jlqj4b"/>
          <w:lang w:val="en"/>
        </w:rPr>
        <w:t>name</w:t>
      </w:r>
      <w:r>
        <w:rPr>
          <w:rStyle w:val="jlqj4b"/>
          <w:rFonts w:hint="eastAsia"/>
          <w:lang w:val="en" w:eastAsia="zh-CN"/>
        </w:rPr>
        <w:t xml:space="preserve"> </w:t>
      </w:r>
      <w:r>
        <w:rPr>
          <w:rStyle w:val="jlqj4b"/>
          <w:lang w:val="en"/>
        </w:rPr>
        <w:t>is too long</w:t>
      </w:r>
    </w:p>
    <w:p w14:paraId="4FD7CBF0" w14:textId="1758E995" w:rsidR="00AB1520" w:rsidRDefault="00AB1520" w:rsidP="00AB1520">
      <w:pPr>
        <w:numPr>
          <w:ilvl w:val="0"/>
          <w:numId w:val="14"/>
        </w:numPr>
        <w:tabs>
          <w:tab w:val="left" w:pos="312"/>
        </w:tabs>
        <w:rPr>
          <w:rFonts w:eastAsiaTheme="minorHAnsi"/>
          <w:szCs w:val="21"/>
        </w:rPr>
      </w:pPr>
      <w:r>
        <w:rPr>
          <w:rStyle w:val="jlqj4b"/>
          <w:lang w:val="en"/>
        </w:rPr>
        <w:t>Prompt to replace short question</w:t>
      </w:r>
      <w:r>
        <w:rPr>
          <w:rStyle w:val="jlqj4b"/>
          <w:lang w:val="en"/>
        </w:rPr>
        <w:t xml:space="preserve"> name</w:t>
      </w:r>
    </w:p>
    <w:p w14:paraId="7D91DADE" w14:textId="0A1DA483" w:rsidR="001B1B94" w:rsidRDefault="00AB1520">
      <w:pPr>
        <w:tabs>
          <w:tab w:val="left" w:pos="312"/>
        </w:tabs>
        <w:rPr>
          <w:rFonts w:eastAsiaTheme="minorHAnsi"/>
          <w:szCs w:val="21"/>
        </w:rPr>
      </w:pPr>
      <w:r>
        <w:rPr>
          <w:rFonts w:eastAsiaTheme="minorHAnsi"/>
          <w:szCs w:val="21"/>
        </w:rPr>
        <w:t>1</w:t>
      </w:r>
      <w:r w:rsidR="00B21043">
        <w:rPr>
          <w:rFonts w:eastAsiaTheme="minorHAnsi"/>
          <w:szCs w:val="21"/>
        </w:rPr>
        <w:t xml:space="preserve">b: </w:t>
      </w:r>
      <w:r>
        <w:rPr>
          <w:rStyle w:val="jlqj4b"/>
          <w:lang w:val="en"/>
        </w:rPr>
        <w:t>No question name entered</w:t>
      </w:r>
    </w:p>
    <w:p w14:paraId="5F8668FD" w14:textId="7916D3CD" w:rsidR="00AB1520" w:rsidRDefault="00AB1520" w:rsidP="00AB1520">
      <w:pPr>
        <w:numPr>
          <w:ilvl w:val="0"/>
          <w:numId w:val="15"/>
        </w:numPr>
        <w:tabs>
          <w:tab w:val="left" w:pos="312"/>
        </w:tabs>
        <w:rPr>
          <w:rFonts w:eastAsiaTheme="minorHAnsi"/>
          <w:szCs w:val="21"/>
        </w:rPr>
      </w:pPr>
      <w:r>
        <w:rPr>
          <w:rStyle w:val="jlqj4b"/>
          <w:lang w:val="en"/>
        </w:rPr>
        <w:t>Prompt for question</w:t>
      </w:r>
      <w:r>
        <w:rPr>
          <w:rStyle w:val="jlqj4b"/>
          <w:lang w:val="en"/>
        </w:rPr>
        <w:t xml:space="preserve"> name</w:t>
      </w:r>
    </w:p>
    <w:p w14:paraId="56956CC6" w14:textId="4004891F" w:rsidR="001B1B94" w:rsidRDefault="00B21043">
      <w:pPr>
        <w:tabs>
          <w:tab w:val="left" w:pos="312"/>
        </w:tabs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</w:t>
      </w:r>
      <w:r>
        <w:rPr>
          <w:rFonts w:eastAsiaTheme="minorHAnsi"/>
          <w:szCs w:val="21"/>
        </w:rPr>
        <w:t xml:space="preserve">c: </w:t>
      </w:r>
      <w:r w:rsidR="00AB1520">
        <w:rPr>
          <w:rStyle w:val="jlqj4b"/>
          <w:lang w:val="en"/>
        </w:rPr>
        <w:t xml:space="preserve">No </w:t>
      </w:r>
      <w:r w:rsidR="00AB1520">
        <w:rPr>
          <w:rStyle w:val="jlqj4b"/>
          <w:lang w:val="en"/>
        </w:rPr>
        <w:t>question</w:t>
      </w:r>
      <w:r w:rsidR="00AB1520">
        <w:rPr>
          <w:rStyle w:val="jlqj4b"/>
          <w:lang w:val="en"/>
        </w:rPr>
        <w:t xml:space="preserve"> description</w:t>
      </w:r>
      <w:r w:rsidR="00AB1520">
        <w:rPr>
          <w:rStyle w:val="jlqj4b"/>
          <w:lang w:val="en"/>
        </w:rPr>
        <w:t xml:space="preserve"> entered</w:t>
      </w:r>
      <w:r w:rsidR="00BD2399">
        <w:rPr>
          <w:rStyle w:val="jlqj4b"/>
          <w:lang w:val="en"/>
        </w:rPr>
        <w:t xml:space="preserve"> </w:t>
      </w:r>
    </w:p>
    <w:p w14:paraId="3D7ABCD3" w14:textId="1F5E1EAB" w:rsidR="00AB1520" w:rsidRDefault="00BD2399" w:rsidP="00BD2399">
      <w:pPr>
        <w:tabs>
          <w:tab w:val="left" w:pos="312"/>
        </w:tabs>
        <w:ind w:firstLineChars="200" w:firstLine="480"/>
        <w:rPr>
          <w:rFonts w:eastAsiaTheme="minorHAnsi"/>
          <w:szCs w:val="21"/>
        </w:rPr>
      </w:pPr>
      <w:r>
        <w:rPr>
          <w:rStyle w:val="jlqj4b"/>
          <w:lang w:val="en"/>
        </w:rPr>
        <w:t>1.</w:t>
      </w:r>
      <w:r w:rsidR="00AB1520">
        <w:rPr>
          <w:rStyle w:val="jlqj4b"/>
          <w:lang w:val="en"/>
        </w:rPr>
        <w:t>Prompt for question</w:t>
      </w:r>
      <w:r w:rsidR="00AB1520">
        <w:rPr>
          <w:rStyle w:val="jlqj4b"/>
          <w:lang w:val="en"/>
        </w:rPr>
        <w:t xml:space="preserve"> </w:t>
      </w:r>
      <w:r w:rsidR="00AB1520">
        <w:rPr>
          <w:rStyle w:val="jlqj4b"/>
          <w:lang w:val="en"/>
        </w:rPr>
        <w:t>description</w:t>
      </w:r>
    </w:p>
    <w:p w14:paraId="4DA2AD25" w14:textId="77777777" w:rsidR="001B1B94" w:rsidRDefault="001B1B94"/>
    <w:p w14:paraId="74D93A15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4C962912" w14:textId="4554EE02" w:rsidR="001B1B94" w:rsidRDefault="00AB1520">
      <w:pPr>
        <w:rPr>
          <w:rFonts w:eastAsiaTheme="minorHAnsi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Jump to the </w:t>
      </w:r>
      <w:r w:rsidR="00BD2399">
        <w:rPr>
          <w:rStyle w:val="jlqj4b"/>
          <w:lang w:val="en"/>
        </w:rPr>
        <w:t>Question</w:t>
      </w:r>
      <w:r>
        <w:rPr>
          <w:rStyle w:val="jlqj4b"/>
          <w:lang w:val="en"/>
        </w:rPr>
        <w:t xml:space="preserve"> page</w:t>
      </w:r>
    </w:p>
    <w:p w14:paraId="37B271AE" w14:textId="77777777" w:rsidR="001B1B94" w:rsidRDefault="001B1B94"/>
    <w:p w14:paraId="53BFE764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041CD69A" w14:textId="5595F7A7" w:rsidR="001B1B94" w:rsidRDefault="00AB1520">
      <w:pPr>
        <w:pStyle w:val="a6"/>
        <w:tabs>
          <w:tab w:val="clear" w:pos="4320"/>
          <w:tab w:val="clear" w:pos="8640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61617B4E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eastAsia="等线"/>
          <w:szCs w:val="21"/>
        </w:rPr>
      </w:pPr>
    </w:p>
    <w:p w14:paraId="73C4435D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4B59336E" w14:textId="066FF06C" w:rsidR="001B1B94" w:rsidRDefault="00B21043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 w:rsidR="00AB1520">
        <w:rPr>
          <w:rStyle w:val="jlqj4b"/>
          <w:lang w:val="en"/>
        </w:rPr>
        <w:t>Occurs only when the user asks a question.</w:t>
      </w:r>
    </w:p>
    <w:p w14:paraId="3816EB7D" w14:textId="77777777" w:rsidR="001B1B94" w:rsidRDefault="001B1B94">
      <w:pPr>
        <w:tabs>
          <w:tab w:val="left" w:pos="312"/>
        </w:tabs>
        <w:rPr>
          <w:rFonts w:eastAsia="等线"/>
          <w:szCs w:val="21"/>
        </w:rPr>
      </w:pPr>
    </w:p>
    <w:p w14:paraId="6254DCCB" w14:textId="7F93CA33" w:rsidR="001B1B94" w:rsidRDefault="00B21043">
      <w:pPr>
        <w:pStyle w:val="a9"/>
      </w:pPr>
      <w:r>
        <w:t>Use-Case: &lt;</w:t>
      </w:r>
      <w:r w:rsidR="00BD2399">
        <w:t xml:space="preserve"> </w:t>
      </w:r>
      <w:r w:rsidR="00BD2399">
        <w:rPr>
          <w:rFonts w:eastAsia="等线"/>
          <w:szCs w:val="21"/>
        </w:rPr>
        <w:t>M</w:t>
      </w:r>
      <w:r w:rsidR="00BD2399">
        <w:rPr>
          <w:rStyle w:val="jlqj4b"/>
          <w:lang w:val="en"/>
        </w:rPr>
        <w:t xml:space="preserve">odify </w:t>
      </w:r>
      <w:r w:rsidR="00BD2399">
        <w:rPr>
          <w:rStyle w:val="jlqj4b"/>
          <w:lang w:val="en"/>
        </w:rPr>
        <w:t>Question</w:t>
      </w:r>
      <w:r>
        <w:t xml:space="preserve"> &gt;</w:t>
      </w:r>
    </w:p>
    <w:p w14:paraId="6CA75566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6A841B58" w14:textId="7C51E687" w:rsidR="001B1B94" w:rsidRDefault="00BD2399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 xml:space="preserve">User modification </w:t>
      </w:r>
      <w:r>
        <w:rPr>
          <w:rStyle w:val="jlqj4b"/>
          <w:lang w:val="en"/>
        </w:rPr>
        <w:t>Question</w:t>
      </w:r>
    </w:p>
    <w:p w14:paraId="6919F162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  <w:lang w:eastAsia="zh-CN"/>
        </w:rPr>
      </w:pPr>
    </w:p>
    <w:p w14:paraId="234E2474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Actor Brief </w:t>
      </w:r>
      <w:r>
        <w:rPr>
          <w:rFonts w:ascii="Arial" w:hAnsi="Arial" w:cs="Arial"/>
          <w:b/>
          <w:bCs/>
        </w:rPr>
        <w:t>Descriptions</w:t>
      </w:r>
    </w:p>
    <w:p w14:paraId="77A97F9E" w14:textId="77777777" w:rsidR="00BD2399" w:rsidRDefault="00BD2399">
      <w:pPr>
        <w:pStyle w:val="a6"/>
        <w:tabs>
          <w:tab w:val="clear" w:pos="4320"/>
          <w:tab w:val="clear" w:pos="8640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User: the subject of questions and answers </w:t>
      </w:r>
    </w:p>
    <w:p w14:paraId="3573F227" w14:textId="3C91B8A0" w:rsidR="001B1B94" w:rsidRDefault="00BD2399">
      <w:pPr>
        <w:pStyle w:val="a6"/>
        <w:tabs>
          <w:tab w:val="clear" w:pos="4320"/>
          <w:tab w:val="clear" w:pos="8640"/>
        </w:tabs>
        <w:rPr>
          <w:rStyle w:val="jlqj4b"/>
          <w:lang w:val="en"/>
        </w:rPr>
      </w:pPr>
      <w:r>
        <w:rPr>
          <w:rStyle w:val="jlqj4b"/>
          <w:lang w:val="en"/>
        </w:rPr>
        <w:t>Question: The subject of interaction with the user is only proposed by a single user, can be modified by multiple users, and can be answered by multiple users</w:t>
      </w:r>
    </w:p>
    <w:p w14:paraId="3D649F14" w14:textId="77777777" w:rsidR="00BD2399" w:rsidRDefault="00BD2399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3C1D89BA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543969F4" w14:textId="2B74C178" w:rsidR="001B1B94" w:rsidRDefault="00BD2399">
      <w:pPr>
        <w:rPr>
          <w:rFonts w:eastAsia="等线"/>
          <w:szCs w:val="21"/>
        </w:rPr>
      </w:pPr>
      <w:r>
        <w:rPr>
          <w:rStyle w:val="jlqj4b"/>
          <w:lang w:val="en"/>
        </w:rPr>
        <w:t>The user is logged in and the question has been created</w:t>
      </w:r>
    </w:p>
    <w:p w14:paraId="39A2971F" w14:textId="77777777" w:rsidR="001B1B94" w:rsidRDefault="001B1B94">
      <w:pPr>
        <w:rPr>
          <w:rFonts w:eastAsia="等线"/>
          <w:szCs w:val="21"/>
        </w:rPr>
      </w:pPr>
    </w:p>
    <w:p w14:paraId="2D8C662A" w14:textId="77777777" w:rsidR="001B1B94" w:rsidRDefault="00B21043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3D13FC4F" w14:textId="77777777" w:rsidR="00BD2399" w:rsidRDefault="00BD2399" w:rsidP="00BD2399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1. The server should update the database </w:t>
      </w:r>
    </w:p>
    <w:p w14:paraId="7E38344B" w14:textId="50D9580E" w:rsidR="001B1B94" w:rsidRDefault="00BD2399" w:rsidP="00BD2399">
      <w:pPr>
        <w:widowControl w:val="0"/>
        <w:tabs>
          <w:tab w:val="left" w:pos="312"/>
        </w:tabs>
        <w:rPr>
          <w:rFonts w:eastAsia="等线"/>
          <w:szCs w:val="21"/>
        </w:rPr>
      </w:pPr>
      <w:r>
        <w:rPr>
          <w:rStyle w:val="jlqj4b"/>
          <w:lang w:val="en"/>
        </w:rPr>
        <w:t>2. Web pages should limit the length of user questions</w:t>
      </w:r>
    </w:p>
    <w:p w14:paraId="4D3B15AF" w14:textId="77777777" w:rsidR="001B1B94" w:rsidRDefault="001B1B94"/>
    <w:p w14:paraId="6EBBBEE7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</w:t>
      </w:r>
      <w:r>
        <w:rPr>
          <w:rFonts w:ascii="Arial" w:hAnsi="Arial" w:cs="Arial"/>
        </w:rPr>
        <w:t>nts</w:t>
      </w:r>
    </w:p>
    <w:p w14:paraId="109E5E99" w14:textId="77777777" w:rsidR="00BD2399" w:rsidRDefault="00BD23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1. The user enters the question title </w:t>
      </w:r>
    </w:p>
    <w:p w14:paraId="5D3F3E1E" w14:textId="0EE44BA5" w:rsidR="00BD2399" w:rsidRPr="00BD2399" w:rsidRDefault="00BD2399">
      <w:pPr>
        <w:rPr>
          <w:lang w:val="en"/>
        </w:rPr>
      </w:pPr>
      <w:r>
        <w:rPr>
          <w:rStyle w:val="jlqj4b"/>
          <w:lang w:val="en"/>
        </w:rPr>
        <w:t xml:space="preserve">2. The user enters a description of the </w:t>
      </w:r>
      <w:r>
        <w:rPr>
          <w:rStyle w:val="jlqj4b"/>
          <w:lang w:val="en"/>
        </w:rPr>
        <w:t>Question</w:t>
      </w:r>
      <w:r>
        <w:rPr>
          <w:rStyle w:val="jlqj4b"/>
          <w:lang w:val="en"/>
        </w:rPr>
        <w:t xml:space="preserve"> 3. User modification is successful</w:t>
      </w:r>
    </w:p>
    <w:p w14:paraId="2861C726" w14:textId="77777777" w:rsidR="001B1B94" w:rsidRDefault="00B21043">
      <w:pPr>
        <w:pStyle w:val="1"/>
        <w:numPr>
          <w:ilvl w:val="0"/>
          <w:numId w:val="0"/>
        </w:numPr>
      </w:pPr>
      <w:r>
        <w:t>The use case ends.</w:t>
      </w:r>
    </w:p>
    <w:p w14:paraId="4A21D718" w14:textId="77777777" w:rsidR="001B1B94" w:rsidRDefault="001B1B94"/>
    <w:p w14:paraId="0F4588D7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5FC4512C" w14:textId="77777777" w:rsidR="00BD2399" w:rsidRPr="00AB1520" w:rsidRDefault="00BD2399" w:rsidP="00BD2399">
      <w:pPr>
        <w:tabs>
          <w:tab w:val="left" w:pos="312"/>
        </w:tabs>
        <w:rPr>
          <w:lang w:val="en"/>
        </w:rPr>
      </w:pPr>
      <w:r>
        <w:rPr>
          <w:rStyle w:val="jlqj4b"/>
          <w:lang w:val="en"/>
        </w:rPr>
        <w:t>1a.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Question name</w:t>
      </w:r>
      <w:r>
        <w:rPr>
          <w:rStyle w:val="jlqj4b"/>
          <w:rFonts w:hint="eastAsia"/>
          <w:lang w:val="en" w:eastAsia="zh-CN"/>
        </w:rPr>
        <w:t xml:space="preserve"> </w:t>
      </w:r>
      <w:r>
        <w:rPr>
          <w:rStyle w:val="jlqj4b"/>
          <w:lang w:val="en"/>
        </w:rPr>
        <w:t>is too long</w:t>
      </w:r>
    </w:p>
    <w:p w14:paraId="096AE9EB" w14:textId="77777777" w:rsidR="00BD2399" w:rsidRDefault="00BD2399" w:rsidP="00BD2399">
      <w:pPr>
        <w:numPr>
          <w:ilvl w:val="0"/>
          <w:numId w:val="14"/>
        </w:numPr>
        <w:tabs>
          <w:tab w:val="left" w:pos="312"/>
        </w:tabs>
        <w:rPr>
          <w:rFonts w:eastAsiaTheme="minorHAnsi"/>
          <w:szCs w:val="21"/>
        </w:rPr>
      </w:pPr>
      <w:r>
        <w:rPr>
          <w:rStyle w:val="jlqj4b"/>
          <w:lang w:val="en"/>
        </w:rPr>
        <w:t>Prompt to replace short question name</w:t>
      </w:r>
    </w:p>
    <w:p w14:paraId="659C832F" w14:textId="77777777" w:rsidR="00BD2399" w:rsidRDefault="00BD2399" w:rsidP="00BD2399">
      <w:pPr>
        <w:tabs>
          <w:tab w:val="left" w:pos="312"/>
        </w:tabs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1b: </w:t>
      </w:r>
      <w:r>
        <w:rPr>
          <w:rStyle w:val="jlqj4b"/>
          <w:lang w:val="en"/>
        </w:rPr>
        <w:t>No question name entered</w:t>
      </w:r>
    </w:p>
    <w:p w14:paraId="40617F5C" w14:textId="77777777" w:rsidR="00BD2399" w:rsidRDefault="00BD2399" w:rsidP="00BD2399">
      <w:pPr>
        <w:numPr>
          <w:ilvl w:val="0"/>
          <w:numId w:val="15"/>
        </w:numPr>
        <w:tabs>
          <w:tab w:val="left" w:pos="312"/>
        </w:tabs>
        <w:rPr>
          <w:rFonts w:eastAsiaTheme="minorHAnsi"/>
          <w:szCs w:val="21"/>
        </w:rPr>
      </w:pPr>
      <w:r>
        <w:rPr>
          <w:rStyle w:val="jlqj4b"/>
          <w:lang w:val="en"/>
        </w:rPr>
        <w:t>Prompt for question name</w:t>
      </w:r>
    </w:p>
    <w:p w14:paraId="775FCBBA" w14:textId="77777777" w:rsidR="00BD2399" w:rsidRDefault="00BD2399" w:rsidP="00BD2399">
      <w:pPr>
        <w:tabs>
          <w:tab w:val="left" w:pos="312"/>
        </w:tabs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2</w:t>
      </w:r>
      <w:r>
        <w:rPr>
          <w:rFonts w:eastAsiaTheme="minorHAnsi"/>
          <w:szCs w:val="21"/>
        </w:rPr>
        <w:t xml:space="preserve">c: </w:t>
      </w:r>
      <w:r>
        <w:rPr>
          <w:rStyle w:val="jlqj4b"/>
          <w:lang w:val="en"/>
        </w:rPr>
        <w:t xml:space="preserve">No question description entered </w:t>
      </w:r>
    </w:p>
    <w:p w14:paraId="3117A092" w14:textId="77777777" w:rsidR="00BD2399" w:rsidRDefault="00BD2399" w:rsidP="00BD2399">
      <w:pPr>
        <w:tabs>
          <w:tab w:val="left" w:pos="312"/>
        </w:tabs>
        <w:ind w:firstLineChars="200" w:firstLine="480"/>
        <w:rPr>
          <w:rFonts w:eastAsiaTheme="minorHAnsi"/>
          <w:szCs w:val="21"/>
        </w:rPr>
      </w:pPr>
      <w:r>
        <w:rPr>
          <w:rStyle w:val="jlqj4b"/>
          <w:lang w:val="en"/>
        </w:rPr>
        <w:t>1.Prompt for question description</w:t>
      </w:r>
    </w:p>
    <w:p w14:paraId="6A2B26C8" w14:textId="63697542" w:rsidR="001B1B94" w:rsidRDefault="001B1B94">
      <w:pPr>
        <w:rPr>
          <w:rFonts w:eastAsia="等线"/>
          <w:szCs w:val="21"/>
        </w:rPr>
      </w:pPr>
    </w:p>
    <w:p w14:paraId="147BAB70" w14:textId="77777777" w:rsidR="001B1B94" w:rsidRDefault="001B1B94"/>
    <w:p w14:paraId="676CA6ED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4E4CB7A0" w14:textId="3747D921" w:rsidR="001B1B94" w:rsidRDefault="00BD2399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Jump to the </w:t>
      </w:r>
      <w:r>
        <w:rPr>
          <w:rStyle w:val="jlqj4b"/>
          <w:lang w:val="en"/>
        </w:rPr>
        <w:t>Question</w:t>
      </w:r>
      <w:r>
        <w:rPr>
          <w:rStyle w:val="jlqj4b"/>
          <w:lang w:val="en"/>
        </w:rPr>
        <w:t xml:space="preserve"> page</w:t>
      </w:r>
    </w:p>
    <w:p w14:paraId="702D53AF" w14:textId="77777777" w:rsidR="001B1B94" w:rsidRDefault="001B1B94"/>
    <w:p w14:paraId="15F04342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3D50F6FF" w14:textId="65598ADC" w:rsidR="001B1B94" w:rsidRDefault="00BD2399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66205B11" w14:textId="77777777" w:rsidR="001B1B94" w:rsidRDefault="001B1B94">
      <w:pPr>
        <w:tabs>
          <w:tab w:val="left" w:pos="312"/>
        </w:tabs>
        <w:rPr>
          <w:rFonts w:eastAsia="等线"/>
          <w:szCs w:val="21"/>
        </w:rPr>
      </w:pPr>
    </w:p>
    <w:p w14:paraId="0252917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34A43AFB" w14:textId="7C4BBAD4" w:rsidR="001B1B94" w:rsidRDefault="00B21043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 w:rsidR="00BD2399">
        <w:rPr>
          <w:rStyle w:val="jlqj4b"/>
          <w:lang w:val="en"/>
        </w:rPr>
        <w:t>Occurs only when the user asks a question. average value</w:t>
      </w:r>
    </w:p>
    <w:p w14:paraId="1B778F79" w14:textId="3A34D8E8" w:rsidR="001B1B94" w:rsidRDefault="00B21043">
      <w:pPr>
        <w:pStyle w:val="a9"/>
      </w:pPr>
      <w:r>
        <w:t>Use-Case: &lt;</w:t>
      </w:r>
      <w:r>
        <w:rPr>
          <w:rFonts w:eastAsia="等线"/>
          <w:szCs w:val="21"/>
        </w:rPr>
        <w:t xml:space="preserve"> </w:t>
      </w:r>
      <w:r w:rsidR="00BD2399">
        <w:rPr>
          <w:rFonts w:eastAsia="等线"/>
          <w:szCs w:val="21"/>
        </w:rPr>
        <w:t>Answer Question</w:t>
      </w:r>
      <w:r>
        <w:t xml:space="preserve"> &gt;</w:t>
      </w:r>
    </w:p>
    <w:p w14:paraId="54C7C8BB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0F6C9B7B" w14:textId="00208034" w:rsidR="001B1B94" w:rsidRDefault="00BD2399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answers questions</w:t>
      </w:r>
    </w:p>
    <w:p w14:paraId="54958697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07591E95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186EB14F" w14:textId="77777777" w:rsidR="00616414" w:rsidRDefault="00BD23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User: the subject of questions and answers </w:t>
      </w:r>
    </w:p>
    <w:p w14:paraId="0EDBC1D7" w14:textId="77777777" w:rsidR="00616414" w:rsidRDefault="00BD23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Question: The subject of interaction with the user is only proposed by a single user, can be modified by multiple users, and can be answered by multiple users </w:t>
      </w:r>
    </w:p>
    <w:p w14:paraId="00F6F7CD" w14:textId="6994DC7E" w:rsidR="001B1B94" w:rsidRDefault="00BD2399">
      <w:pPr>
        <w:rPr>
          <w:lang w:eastAsia="zh-CN"/>
        </w:rPr>
      </w:pPr>
      <w:r>
        <w:rPr>
          <w:rStyle w:val="jlqj4b"/>
          <w:lang w:val="en"/>
        </w:rPr>
        <w:t>Answer: The subject interacting with the question, a single answer can only be modified by the user who answered the question, and the user can only modify his own answer</w:t>
      </w:r>
    </w:p>
    <w:p w14:paraId="1D8D1365" w14:textId="77777777" w:rsidR="001B1B94" w:rsidRDefault="001B1B9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482DCBB4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1FEC9EB5" w14:textId="00FD1331" w:rsidR="001B1B94" w:rsidRDefault="00BD2399">
      <w:pPr>
        <w:rPr>
          <w:rFonts w:eastAsia="等线"/>
          <w:szCs w:val="21"/>
        </w:rPr>
      </w:pPr>
      <w:r>
        <w:rPr>
          <w:rStyle w:val="jlqj4b"/>
          <w:lang w:val="en"/>
        </w:rPr>
        <w:t>The user is logged in, the question has been created, and the user has not answered the question</w:t>
      </w:r>
    </w:p>
    <w:p w14:paraId="53914D89" w14:textId="77777777" w:rsidR="001B1B94" w:rsidRDefault="001B1B94">
      <w:pPr>
        <w:rPr>
          <w:rFonts w:eastAsia="等线"/>
          <w:szCs w:val="21"/>
        </w:rPr>
      </w:pPr>
    </w:p>
    <w:p w14:paraId="08585B10" w14:textId="77777777" w:rsidR="001B1B94" w:rsidRDefault="00B21043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40AA2391" w14:textId="62D01AD4" w:rsidR="001B1B94" w:rsidRDefault="00BD2399">
      <w:pPr>
        <w:rPr>
          <w:rFonts w:eastAsia="等线"/>
          <w:szCs w:val="21"/>
        </w:rPr>
      </w:pPr>
      <w:r>
        <w:rPr>
          <w:rStyle w:val="jlqj4b"/>
          <w:lang w:val="en"/>
        </w:rPr>
        <w:t>1. The server should update the database</w:t>
      </w:r>
    </w:p>
    <w:p w14:paraId="5A2358B3" w14:textId="269AC426" w:rsidR="001B1B94" w:rsidRDefault="00BD2399">
      <w:r>
        <w:rPr>
          <w:rStyle w:val="jlqj4b"/>
          <w:lang w:val="en"/>
        </w:rPr>
        <w:t>2. The web page should determine whether the user has answered</w:t>
      </w:r>
    </w:p>
    <w:p w14:paraId="190EC1DE" w14:textId="77777777" w:rsidR="001B1B94" w:rsidRDefault="001B1B94"/>
    <w:p w14:paraId="66301845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2E78DA7B" w14:textId="77777777" w:rsidR="00BD2399" w:rsidRDefault="00BD2399" w:rsidP="00BD2399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1. The user enters an answer </w:t>
      </w:r>
    </w:p>
    <w:p w14:paraId="3078C352" w14:textId="447A9A28" w:rsidR="001B1B94" w:rsidRDefault="00BD2399" w:rsidP="00BD2399">
      <w:pPr>
        <w:widowControl w:val="0"/>
        <w:tabs>
          <w:tab w:val="left" w:pos="312"/>
        </w:tabs>
        <w:rPr>
          <w:rFonts w:eastAsia="等线"/>
          <w:szCs w:val="21"/>
        </w:rPr>
      </w:pPr>
      <w:r>
        <w:rPr>
          <w:rStyle w:val="jlqj4b"/>
          <w:lang w:val="en"/>
        </w:rPr>
        <w:t>2. The user answered successfully The end of the use case.</w:t>
      </w:r>
    </w:p>
    <w:p w14:paraId="23E9FDB4" w14:textId="77777777" w:rsidR="001B1B94" w:rsidRDefault="00B21043">
      <w:pPr>
        <w:pStyle w:val="1"/>
        <w:numPr>
          <w:ilvl w:val="0"/>
          <w:numId w:val="0"/>
        </w:numPr>
      </w:pPr>
      <w:r>
        <w:t>The use case ends.</w:t>
      </w:r>
    </w:p>
    <w:p w14:paraId="62B69EDB" w14:textId="77777777" w:rsidR="001B1B94" w:rsidRDefault="001B1B94"/>
    <w:p w14:paraId="12F927CE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7B78C10E" w14:textId="1346A08C" w:rsidR="001B1B94" w:rsidRDefault="00BD2399">
      <w:pPr>
        <w:rPr>
          <w:rFonts w:eastAsia="等线"/>
          <w:szCs w:val="21"/>
        </w:rPr>
      </w:pPr>
      <w:r>
        <w:rPr>
          <w:rFonts w:eastAsia="等线"/>
          <w:szCs w:val="21"/>
        </w:rPr>
        <w:t>1a</w:t>
      </w:r>
      <w:r w:rsidR="00B21043">
        <w:rPr>
          <w:rFonts w:eastAsia="等线"/>
          <w:szCs w:val="21"/>
        </w:rPr>
        <w:t xml:space="preserve">: </w:t>
      </w:r>
      <w:r>
        <w:rPr>
          <w:rStyle w:val="jlqj4b"/>
          <w:lang w:val="en"/>
        </w:rPr>
        <w:t>The user has already answered the question</w:t>
      </w:r>
    </w:p>
    <w:p w14:paraId="43D5EF38" w14:textId="45658210" w:rsidR="001B1B94" w:rsidRDefault="00B21043" w:rsidP="00BD2399">
      <w:pPr>
        <w:ind w:firstLineChars="200" w:firstLine="480"/>
        <w:rPr>
          <w:rFonts w:eastAsia="等线"/>
          <w:szCs w:val="21"/>
        </w:rPr>
      </w:pPr>
      <w:r>
        <w:rPr>
          <w:rFonts w:eastAsia="等线"/>
          <w:szCs w:val="21"/>
        </w:rPr>
        <w:t xml:space="preserve">1. </w:t>
      </w:r>
      <w:r w:rsidR="00BD2399">
        <w:rPr>
          <w:rStyle w:val="jlqj4b"/>
          <w:lang w:val="en"/>
        </w:rPr>
        <w:t>Guided answer modification interface</w:t>
      </w:r>
      <w:r w:rsidR="00BD2399">
        <w:rPr>
          <w:rFonts w:eastAsia="等线"/>
          <w:szCs w:val="21"/>
        </w:rPr>
        <w:t>.</w:t>
      </w:r>
    </w:p>
    <w:p w14:paraId="0147184E" w14:textId="77777777" w:rsidR="001B1B94" w:rsidRDefault="001B1B94"/>
    <w:p w14:paraId="1F7C1D76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77830963" w14:textId="2687F81E" w:rsidR="001B1B94" w:rsidRDefault="00BD2399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Jump to the answer page</w:t>
      </w:r>
    </w:p>
    <w:p w14:paraId="790C1847" w14:textId="77777777" w:rsidR="001B1B94" w:rsidRDefault="001B1B94"/>
    <w:p w14:paraId="600C6762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56E703BA" w14:textId="52B78FB1" w:rsidR="001B1B94" w:rsidRDefault="00BD2399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7786CA56" w14:textId="77777777" w:rsidR="001B1B94" w:rsidRDefault="001B1B94">
      <w:pPr>
        <w:tabs>
          <w:tab w:val="left" w:pos="312"/>
        </w:tabs>
        <w:rPr>
          <w:rFonts w:eastAsia="等线"/>
          <w:szCs w:val="21"/>
        </w:rPr>
      </w:pPr>
    </w:p>
    <w:p w14:paraId="090D484C" w14:textId="77777777" w:rsidR="001B1B94" w:rsidRDefault="00B21043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5D9B333F" w14:textId="53FE5DD0" w:rsidR="001B1B94" w:rsidRDefault="00B21043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 w:rsidR="00BD2399">
        <w:rPr>
          <w:rStyle w:val="jlqj4b"/>
          <w:lang w:val="en"/>
        </w:rPr>
        <w:t>Occurs only when the user answers.</w:t>
      </w:r>
    </w:p>
    <w:p w14:paraId="2609D519" w14:textId="77777777" w:rsidR="001B1B94" w:rsidRDefault="001B1B94"/>
    <w:p w14:paraId="5040393A" w14:textId="77777777" w:rsidR="001B1B94" w:rsidRDefault="001B1B94">
      <w:pPr>
        <w:widowControl w:val="0"/>
        <w:spacing w:line="240" w:lineRule="atLeast"/>
        <w:rPr>
          <w:sz w:val="20"/>
          <w:szCs w:val="20"/>
        </w:rPr>
      </w:pPr>
    </w:p>
    <w:p w14:paraId="2FB527C7" w14:textId="191D91A3" w:rsidR="00616414" w:rsidRDefault="00616414" w:rsidP="00616414">
      <w:pPr>
        <w:pStyle w:val="a9"/>
      </w:pPr>
      <w:r>
        <w:t>Use-Case: &lt;</w:t>
      </w:r>
      <w:r>
        <w:rPr>
          <w:rFonts w:eastAsia="等线"/>
          <w:szCs w:val="21"/>
        </w:rPr>
        <w:t xml:space="preserve"> </w:t>
      </w:r>
      <w:r>
        <w:rPr>
          <w:rFonts w:eastAsia="等线"/>
          <w:szCs w:val="21"/>
        </w:rPr>
        <w:t>Modify</w:t>
      </w:r>
      <w:r>
        <w:rPr>
          <w:rFonts w:eastAsia="等线"/>
          <w:szCs w:val="21"/>
        </w:rPr>
        <w:t xml:space="preserve"> </w:t>
      </w:r>
      <w:r>
        <w:rPr>
          <w:rFonts w:eastAsia="等线"/>
          <w:szCs w:val="21"/>
        </w:rPr>
        <w:t>Answer</w:t>
      </w:r>
      <w:r>
        <w:t xml:space="preserve"> &gt;</w:t>
      </w:r>
    </w:p>
    <w:p w14:paraId="53C3C440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184CA59E" w14:textId="3953C6AF" w:rsidR="00616414" w:rsidRDefault="00616414" w:rsidP="00616414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 xml:space="preserve">User </w:t>
      </w:r>
      <w:r>
        <w:rPr>
          <w:rStyle w:val="jlqj4b"/>
          <w:lang w:val="en"/>
        </w:rPr>
        <w:t>modify answer</w:t>
      </w:r>
    </w:p>
    <w:p w14:paraId="4F7A541F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22FA0C2B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7668A254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User: the subject of questions and answers </w:t>
      </w:r>
    </w:p>
    <w:p w14:paraId="517F825F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Question: The subject of interaction with the user is only proposed by a single user, can be modified by multiple users, and can be answered by multiple users </w:t>
      </w:r>
    </w:p>
    <w:p w14:paraId="6DB19E77" w14:textId="1FA81672" w:rsidR="00616414" w:rsidRDefault="00616414" w:rsidP="00616414">
      <w:pPr>
        <w:rPr>
          <w:lang w:eastAsia="zh-CN"/>
        </w:rPr>
      </w:pPr>
      <w:r>
        <w:rPr>
          <w:rStyle w:val="jlqj4b"/>
          <w:lang w:val="en"/>
        </w:rPr>
        <w:lastRenderedPageBreak/>
        <w:t>Answer: The subject interacting with the question, a single answer can only be modified by the user who answered the question, and the user can only modify his own answer</w:t>
      </w:r>
      <w:r>
        <w:rPr>
          <w:rStyle w:val="jlqj4b"/>
          <w:lang w:val="en"/>
        </w:rPr>
        <w:t>.</w:t>
      </w:r>
    </w:p>
    <w:p w14:paraId="52193B0F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2CFB83CB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47FBD850" w14:textId="3FE4F2CE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t>The user has logged in, the question has been created, and the user has answered the question</w:t>
      </w:r>
    </w:p>
    <w:p w14:paraId="23A65F8A" w14:textId="77777777" w:rsidR="00616414" w:rsidRDefault="00616414" w:rsidP="00616414">
      <w:pPr>
        <w:rPr>
          <w:rFonts w:eastAsia="等线"/>
          <w:szCs w:val="21"/>
        </w:rPr>
      </w:pPr>
    </w:p>
    <w:p w14:paraId="40ABE8E1" w14:textId="77777777" w:rsidR="00616414" w:rsidRDefault="00616414" w:rsidP="00616414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4BC9A01A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1. The server should update the database </w:t>
      </w:r>
    </w:p>
    <w:p w14:paraId="2EA3CB21" w14:textId="38AFCFF4" w:rsidR="00616414" w:rsidRDefault="00616414" w:rsidP="00616414">
      <w:r>
        <w:rPr>
          <w:rStyle w:val="jlqj4b"/>
          <w:lang w:val="en"/>
        </w:rPr>
        <w:t>2. The web page should determine whether the user has answered</w:t>
      </w:r>
    </w:p>
    <w:p w14:paraId="5CB46E34" w14:textId="77777777" w:rsidR="00616414" w:rsidRDefault="00616414" w:rsidP="00616414"/>
    <w:p w14:paraId="10F4AA18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530A704F" w14:textId="77777777" w:rsidR="00616414" w:rsidRDefault="00616414" w:rsidP="00616414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1. User modify answer </w:t>
      </w:r>
    </w:p>
    <w:p w14:paraId="2305E449" w14:textId="2A672BDC" w:rsidR="00616414" w:rsidRDefault="00616414" w:rsidP="00616414">
      <w:pPr>
        <w:widowControl w:val="0"/>
        <w:tabs>
          <w:tab w:val="left" w:pos="312"/>
        </w:tabs>
        <w:rPr>
          <w:rFonts w:eastAsia="等线"/>
          <w:szCs w:val="21"/>
        </w:rPr>
      </w:pPr>
      <w:r>
        <w:rPr>
          <w:rStyle w:val="jlqj4b"/>
          <w:lang w:val="en"/>
        </w:rPr>
        <w:t>2. User modification is successful</w:t>
      </w:r>
    </w:p>
    <w:p w14:paraId="341392D2" w14:textId="77777777" w:rsidR="00616414" w:rsidRDefault="00616414" w:rsidP="00616414">
      <w:pPr>
        <w:pStyle w:val="1"/>
        <w:numPr>
          <w:ilvl w:val="0"/>
          <w:numId w:val="0"/>
        </w:numPr>
      </w:pPr>
      <w:r>
        <w:t>The use case ends.</w:t>
      </w:r>
    </w:p>
    <w:p w14:paraId="6DF45502" w14:textId="77777777" w:rsidR="00616414" w:rsidRDefault="00616414" w:rsidP="00616414"/>
    <w:p w14:paraId="516E1BF2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00DFF271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>1a.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user has not answered the question </w:t>
      </w:r>
    </w:p>
    <w:p w14:paraId="25D0ECDB" w14:textId="75921942" w:rsidR="00616414" w:rsidRDefault="00616414" w:rsidP="00616414">
      <w:pPr>
        <w:ind w:firstLineChars="200" w:firstLine="480"/>
        <w:rPr>
          <w:rFonts w:eastAsia="等线"/>
          <w:szCs w:val="21"/>
        </w:rPr>
      </w:pPr>
      <w:r>
        <w:rPr>
          <w:rStyle w:val="jlqj4b"/>
          <w:lang w:val="en"/>
        </w:rPr>
        <w:t>1. Guided answer interface</w:t>
      </w:r>
    </w:p>
    <w:p w14:paraId="5B1B4A79" w14:textId="77777777" w:rsidR="00616414" w:rsidRDefault="00616414" w:rsidP="00616414"/>
    <w:p w14:paraId="4104F7A6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769D6029" w14:textId="77777777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Jump to the answer page</w:t>
      </w:r>
    </w:p>
    <w:p w14:paraId="0E7F0254" w14:textId="77777777" w:rsidR="00616414" w:rsidRDefault="00616414" w:rsidP="00616414"/>
    <w:p w14:paraId="398906B1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58D2744A" w14:textId="77777777" w:rsidR="00616414" w:rsidRDefault="00616414" w:rsidP="00616414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1CC4195F" w14:textId="77777777" w:rsidR="00616414" w:rsidRDefault="00616414" w:rsidP="00616414">
      <w:pPr>
        <w:tabs>
          <w:tab w:val="left" w:pos="312"/>
        </w:tabs>
        <w:rPr>
          <w:rFonts w:eastAsia="等线"/>
          <w:szCs w:val="21"/>
        </w:rPr>
      </w:pPr>
    </w:p>
    <w:p w14:paraId="2A0E06DD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4AE058DC" w14:textId="1688BD8E" w:rsidR="001B1B94" w:rsidRDefault="00616414" w:rsidP="00616414">
      <w:pPr>
        <w:rPr>
          <w:rStyle w:val="jlqj4b"/>
          <w:lang w:val="en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>
        <w:rPr>
          <w:rStyle w:val="jlqj4b"/>
          <w:lang w:val="en"/>
        </w:rPr>
        <w:t>Occurs only when the user modifies the</w:t>
      </w:r>
      <w:r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answer.</w:t>
      </w:r>
    </w:p>
    <w:p w14:paraId="2CB3B5F6" w14:textId="77777777" w:rsidR="00616414" w:rsidRDefault="00616414" w:rsidP="00616414">
      <w:pPr>
        <w:pStyle w:val="a9"/>
      </w:pPr>
      <w:r>
        <w:t>Use-Case: &lt;</w:t>
      </w:r>
      <w:r>
        <w:rPr>
          <w:rFonts w:eastAsia="等线"/>
          <w:szCs w:val="21"/>
        </w:rPr>
        <w:t xml:space="preserve"> Answer Question</w:t>
      </w:r>
      <w:r>
        <w:t xml:space="preserve"> &gt;</w:t>
      </w:r>
    </w:p>
    <w:p w14:paraId="05585EF6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2A3FA683" w14:textId="77777777" w:rsidR="00616414" w:rsidRDefault="00616414" w:rsidP="00616414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answers questions</w:t>
      </w:r>
    </w:p>
    <w:p w14:paraId="66E3AA55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470A684E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7550419D" w14:textId="77777777" w:rsidR="00616414" w:rsidRDefault="00616414" w:rsidP="00616414">
      <w:pPr>
        <w:rPr>
          <w:lang w:eastAsia="zh-CN"/>
        </w:rPr>
      </w:pPr>
      <w:r>
        <w:rPr>
          <w:rStyle w:val="jlqj4b"/>
          <w:lang w:val="en"/>
        </w:rPr>
        <w:t>User: the subject of questions and answers Question: The subject of interaction with the user is only proposed by a single user, can be modified by multiple users, and can be answered by multiple users Answer: The subject interacting with the question, a single answer can only be modified by the user who answered the question, and the user can only modify his own answer</w:t>
      </w:r>
    </w:p>
    <w:p w14:paraId="22F2169A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3C59E172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5F2AA189" w14:textId="77777777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t>The user is logged in, the question has been created, and the user has not answered the question</w:t>
      </w:r>
    </w:p>
    <w:p w14:paraId="0183FDC8" w14:textId="77777777" w:rsidR="00616414" w:rsidRDefault="00616414" w:rsidP="00616414">
      <w:pPr>
        <w:rPr>
          <w:rFonts w:eastAsia="等线"/>
          <w:szCs w:val="21"/>
        </w:rPr>
      </w:pPr>
    </w:p>
    <w:p w14:paraId="3FABA28B" w14:textId="77777777" w:rsidR="00616414" w:rsidRDefault="00616414" w:rsidP="00616414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368793E0" w14:textId="77777777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lastRenderedPageBreak/>
        <w:t>1. The server should update the database</w:t>
      </w:r>
    </w:p>
    <w:p w14:paraId="0A40D477" w14:textId="77777777" w:rsidR="00616414" w:rsidRDefault="00616414" w:rsidP="00616414">
      <w:r>
        <w:rPr>
          <w:rStyle w:val="jlqj4b"/>
          <w:lang w:val="en"/>
        </w:rPr>
        <w:t>2. The web page should determine whether the user has answered</w:t>
      </w:r>
    </w:p>
    <w:p w14:paraId="742395C5" w14:textId="77777777" w:rsidR="00616414" w:rsidRDefault="00616414" w:rsidP="00616414"/>
    <w:p w14:paraId="14359DC8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Basic Flow of Events</w:t>
      </w:r>
    </w:p>
    <w:p w14:paraId="67F2B4D5" w14:textId="77777777" w:rsidR="00616414" w:rsidRDefault="00616414" w:rsidP="00616414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 xml:space="preserve">1. The user enters an answer </w:t>
      </w:r>
    </w:p>
    <w:p w14:paraId="65102B8A" w14:textId="77777777" w:rsidR="00616414" w:rsidRDefault="00616414" w:rsidP="00616414">
      <w:pPr>
        <w:widowControl w:val="0"/>
        <w:tabs>
          <w:tab w:val="left" w:pos="312"/>
        </w:tabs>
        <w:rPr>
          <w:rFonts w:eastAsia="等线"/>
          <w:szCs w:val="21"/>
        </w:rPr>
      </w:pPr>
      <w:r>
        <w:rPr>
          <w:rStyle w:val="jlqj4b"/>
          <w:lang w:val="en"/>
        </w:rPr>
        <w:t>2. The user answered successfully The end of the use case.</w:t>
      </w:r>
    </w:p>
    <w:p w14:paraId="38633702" w14:textId="77777777" w:rsidR="00616414" w:rsidRDefault="00616414" w:rsidP="00616414">
      <w:pPr>
        <w:pStyle w:val="1"/>
        <w:numPr>
          <w:ilvl w:val="0"/>
          <w:numId w:val="0"/>
        </w:numPr>
      </w:pPr>
      <w:r>
        <w:t>The use case ends.</w:t>
      </w:r>
    </w:p>
    <w:p w14:paraId="51421474" w14:textId="77777777" w:rsidR="00616414" w:rsidRDefault="00616414" w:rsidP="00616414"/>
    <w:p w14:paraId="6F177FFA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739591DA" w14:textId="77777777" w:rsidR="00616414" w:rsidRDefault="00616414" w:rsidP="00616414">
      <w:pPr>
        <w:rPr>
          <w:rFonts w:eastAsia="等线"/>
          <w:szCs w:val="21"/>
        </w:rPr>
      </w:pPr>
      <w:r>
        <w:rPr>
          <w:rFonts w:eastAsia="等线"/>
          <w:szCs w:val="21"/>
        </w:rPr>
        <w:t xml:space="preserve">1a: </w:t>
      </w:r>
      <w:r>
        <w:rPr>
          <w:rStyle w:val="jlqj4b"/>
          <w:lang w:val="en"/>
        </w:rPr>
        <w:t>The user has already answered the question</w:t>
      </w:r>
    </w:p>
    <w:p w14:paraId="4C095819" w14:textId="77777777" w:rsidR="00616414" w:rsidRDefault="00616414" w:rsidP="00616414">
      <w:pPr>
        <w:ind w:firstLineChars="200" w:firstLine="480"/>
        <w:rPr>
          <w:rFonts w:eastAsia="等线"/>
          <w:szCs w:val="21"/>
        </w:rPr>
      </w:pPr>
      <w:r>
        <w:rPr>
          <w:rFonts w:eastAsia="等线"/>
          <w:szCs w:val="21"/>
        </w:rPr>
        <w:t xml:space="preserve">1. </w:t>
      </w:r>
      <w:r>
        <w:rPr>
          <w:rStyle w:val="jlqj4b"/>
          <w:lang w:val="en"/>
        </w:rPr>
        <w:t>Guided answer modification interface</w:t>
      </w:r>
      <w:r>
        <w:rPr>
          <w:rFonts w:eastAsia="等线"/>
          <w:szCs w:val="21"/>
        </w:rPr>
        <w:t>.</w:t>
      </w:r>
    </w:p>
    <w:p w14:paraId="1D859352" w14:textId="77777777" w:rsidR="00616414" w:rsidRDefault="00616414" w:rsidP="00616414"/>
    <w:p w14:paraId="28717B45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2492CEAD" w14:textId="77777777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t>Update relevant data.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Jump to the answer page</w:t>
      </w:r>
    </w:p>
    <w:p w14:paraId="2F0F76B3" w14:textId="77777777" w:rsidR="00616414" w:rsidRDefault="00616414" w:rsidP="00616414"/>
    <w:p w14:paraId="7F497F2D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41A0CC7F" w14:textId="77777777" w:rsidR="00616414" w:rsidRDefault="00616414" w:rsidP="00616414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50D1F462" w14:textId="77777777" w:rsidR="00616414" w:rsidRDefault="00616414" w:rsidP="00616414">
      <w:pPr>
        <w:tabs>
          <w:tab w:val="left" w:pos="312"/>
        </w:tabs>
        <w:rPr>
          <w:rFonts w:eastAsia="等线"/>
          <w:szCs w:val="21"/>
        </w:rPr>
      </w:pPr>
    </w:p>
    <w:p w14:paraId="2199420C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239BD7D4" w14:textId="5B752685" w:rsidR="00616414" w:rsidRDefault="00616414" w:rsidP="00616414">
      <w:pPr>
        <w:rPr>
          <w:rStyle w:val="jlqj4b"/>
          <w:lang w:val="en"/>
        </w:rPr>
      </w:pPr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>
        <w:rPr>
          <w:rStyle w:val="jlqj4b"/>
          <w:lang w:val="en"/>
        </w:rPr>
        <w:t>Occurs only when the user answers.</w:t>
      </w:r>
    </w:p>
    <w:p w14:paraId="7C57CFCF" w14:textId="4D0788F7" w:rsidR="00616414" w:rsidRDefault="00616414" w:rsidP="00616414">
      <w:pPr>
        <w:pStyle w:val="a9"/>
      </w:pPr>
      <w:r>
        <w:t>Use-Case: &lt;</w:t>
      </w:r>
      <w:r>
        <w:rPr>
          <w:rFonts w:eastAsia="等线"/>
          <w:szCs w:val="21"/>
        </w:rPr>
        <w:t xml:space="preserve"> </w:t>
      </w:r>
      <w:r>
        <w:rPr>
          <w:rFonts w:eastAsia="等线"/>
          <w:szCs w:val="21"/>
        </w:rPr>
        <w:t>Search</w:t>
      </w:r>
      <w:r>
        <w:t xml:space="preserve"> &gt;</w:t>
      </w:r>
    </w:p>
    <w:p w14:paraId="4FCC2E96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Brief Description</w:t>
      </w:r>
    </w:p>
    <w:p w14:paraId="67240A08" w14:textId="4618419D" w:rsidR="00616414" w:rsidRDefault="00616414" w:rsidP="00616414">
      <w:pPr>
        <w:pStyle w:val="a3"/>
        <w:ind w:left="0"/>
        <w:rPr>
          <w:lang w:eastAsia="zh-CN"/>
        </w:rPr>
      </w:pPr>
      <w:r>
        <w:rPr>
          <w:rStyle w:val="jlqj4b"/>
          <w:lang w:val="en"/>
        </w:rPr>
        <w:t>User search questions and answers</w:t>
      </w:r>
    </w:p>
    <w:p w14:paraId="6CA1B111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1212C30D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Actor Brief Descriptions</w:t>
      </w:r>
    </w:p>
    <w:p w14:paraId="69502486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User: the subject of questions and answers </w:t>
      </w:r>
    </w:p>
    <w:p w14:paraId="11D42402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Question: The subject of interaction with the user is only proposed by a single user, can be modified by multiple users, and can be answered by multiple users </w:t>
      </w:r>
    </w:p>
    <w:p w14:paraId="74D19685" w14:textId="42960F42" w:rsidR="00616414" w:rsidRDefault="00616414" w:rsidP="00616414">
      <w:pPr>
        <w:rPr>
          <w:lang w:eastAsia="zh-CN"/>
        </w:rPr>
      </w:pPr>
      <w:r>
        <w:rPr>
          <w:rStyle w:val="jlqj4b"/>
          <w:lang w:val="en"/>
        </w:rPr>
        <w:t>Answer: The subject interacting with the question, a single answer can only be modified by the user who answered the question, and the user can only modify his own answer</w:t>
      </w:r>
    </w:p>
    <w:p w14:paraId="2788737D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</w:p>
    <w:p w14:paraId="38C34FF6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Preconditions</w:t>
      </w:r>
    </w:p>
    <w:p w14:paraId="37DF6A22" w14:textId="0C764C91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t>The user is logged in</w:t>
      </w:r>
      <w:r>
        <w:rPr>
          <w:rStyle w:val="jlqj4b"/>
          <w:lang w:val="en"/>
        </w:rPr>
        <w:t>.</w:t>
      </w:r>
    </w:p>
    <w:p w14:paraId="10F7650F" w14:textId="77777777" w:rsidR="00616414" w:rsidRDefault="00616414" w:rsidP="00616414">
      <w:pPr>
        <w:rPr>
          <w:rFonts w:eastAsia="等线"/>
          <w:szCs w:val="21"/>
        </w:rPr>
      </w:pPr>
    </w:p>
    <w:p w14:paraId="2D9FBA84" w14:textId="21C8C1CE" w:rsidR="00616414" w:rsidRDefault="00616414" w:rsidP="00616414">
      <w:pPr>
        <w:rPr>
          <w:rFonts w:eastAsia="等线"/>
          <w:b/>
          <w:bCs/>
          <w:szCs w:val="21"/>
        </w:rPr>
      </w:pPr>
      <w:r>
        <w:rPr>
          <w:rFonts w:eastAsia="等线" w:hint="eastAsia"/>
          <w:b/>
          <w:bCs/>
          <w:szCs w:val="21"/>
        </w:rPr>
        <w:t>S</w:t>
      </w:r>
      <w:r>
        <w:rPr>
          <w:rFonts w:eastAsia="等线"/>
          <w:b/>
          <w:bCs/>
          <w:szCs w:val="21"/>
        </w:rPr>
        <w:t>takeholders and Interests:</w:t>
      </w:r>
    </w:p>
    <w:p w14:paraId="2DBFC066" w14:textId="127F0149" w:rsidR="00616414" w:rsidRDefault="00616414" w:rsidP="00616414">
      <w:r>
        <w:rPr>
          <w:rStyle w:val="jlqj4b"/>
          <w:lang w:val="en"/>
        </w:rPr>
        <w:t>1. The server should return search results</w:t>
      </w:r>
    </w:p>
    <w:p w14:paraId="73F47FAC" w14:textId="34451D5B" w:rsidR="00616414" w:rsidRDefault="00616414" w:rsidP="00616414"/>
    <w:p w14:paraId="05D2D11D" w14:textId="77777777" w:rsidR="00616414" w:rsidRDefault="00616414" w:rsidP="00616414"/>
    <w:p w14:paraId="2D61117B" w14:textId="77777777" w:rsidR="00616414" w:rsidRDefault="00616414" w:rsidP="00616414">
      <w:pPr>
        <w:rPr>
          <w:rFonts w:eastAsia="等线"/>
          <w:b/>
          <w:bCs/>
          <w:szCs w:val="21"/>
        </w:rPr>
      </w:pPr>
      <w:r>
        <w:rPr>
          <w:rFonts w:ascii="Arial" w:hAnsi="Arial" w:cs="Arial"/>
        </w:rPr>
        <w:t>Basic Flow of Events</w:t>
      </w:r>
    </w:p>
    <w:p w14:paraId="7FE86BDA" w14:textId="77777777" w:rsidR="00616414" w:rsidRDefault="00616414" w:rsidP="00616414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1. User searches for questions and answers </w:t>
      </w:r>
    </w:p>
    <w:p w14:paraId="03AD011B" w14:textId="6879024B" w:rsidR="00616414" w:rsidRDefault="00616414" w:rsidP="00616414">
      <w:pPr>
        <w:pStyle w:val="a6"/>
        <w:tabs>
          <w:tab w:val="clear" w:pos="4320"/>
          <w:tab w:val="clear" w:pos="8640"/>
        </w:tabs>
        <w:rPr>
          <w:rFonts w:eastAsia="等线"/>
          <w:szCs w:val="21"/>
        </w:rPr>
      </w:pPr>
      <w:r>
        <w:rPr>
          <w:rStyle w:val="jlqj4b"/>
          <w:lang w:val="en"/>
        </w:rPr>
        <w:t>2. The server returns the result The end of the use case.</w:t>
      </w:r>
    </w:p>
    <w:p w14:paraId="4A6CF36C" w14:textId="141E780C" w:rsidR="00616414" w:rsidRDefault="00616414" w:rsidP="00616414">
      <w:pPr>
        <w:widowControl w:val="0"/>
        <w:tabs>
          <w:tab w:val="left" w:pos="312"/>
        </w:tabs>
        <w:rPr>
          <w:rFonts w:eastAsia="等线"/>
          <w:szCs w:val="21"/>
        </w:rPr>
      </w:pPr>
    </w:p>
    <w:p w14:paraId="50C3468F" w14:textId="77777777" w:rsidR="00616414" w:rsidRDefault="00616414" w:rsidP="00616414">
      <w:pPr>
        <w:pStyle w:val="1"/>
        <w:numPr>
          <w:ilvl w:val="0"/>
          <w:numId w:val="0"/>
        </w:numPr>
      </w:pPr>
      <w:r>
        <w:lastRenderedPageBreak/>
        <w:t>The use case ends.</w:t>
      </w:r>
    </w:p>
    <w:p w14:paraId="6E76AAFF" w14:textId="77777777" w:rsidR="00616414" w:rsidRDefault="00616414" w:rsidP="00616414"/>
    <w:p w14:paraId="62ED7CB2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Alternative Flows</w:t>
      </w:r>
    </w:p>
    <w:p w14:paraId="4BD5A157" w14:textId="77777777" w:rsidR="00616414" w:rsidRDefault="00616414" w:rsidP="00616414">
      <w:pPr>
        <w:widowControl w:val="0"/>
        <w:tabs>
          <w:tab w:val="left" w:pos="312"/>
        </w:tabs>
        <w:rPr>
          <w:rStyle w:val="jlqj4b"/>
          <w:lang w:val="en"/>
        </w:rPr>
      </w:pPr>
      <w:r>
        <w:rPr>
          <w:rStyle w:val="jlqj4b"/>
          <w:lang w:val="en"/>
        </w:rPr>
        <w:t>1a.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The user clicks search without entering anything </w:t>
      </w:r>
    </w:p>
    <w:p w14:paraId="2F1B3B17" w14:textId="76A4A827" w:rsidR="00616414" w:rsidRDefault="00616414" w:rsidP="00616414">
      <w:pPr>
        <w:pStyle w:val="a6"/>
        <w:tabs>
          <w:tab w:val="clear" w:pos="4320"/>
          <w:tab w:val="clear" w:pos="8640"/>
        </w:tabs>
        <w:ind w:firstLineChars="200" w:firstLine="480"/>
        <w:rPr>
          <w:rFonts w:eastAsia="等线"/>
          <w:szCs w:val="21"/>
        </w:rPr>
      </w:pPr>
      <w:r>
        <w:rPr>
          <w:rStyle w:val="jlqj4b"/>
          <w:lang w:val="en"/>
        </w:rPr>
        <w:t>1.prompt to enter search content</w:t>
      </w:r>
    </w:p>
    <w:p w14:paraId="42B6AD42" w14:textId="77777777" w:rsidR="00616414" w:rsidRDefault="00616414" w:rsidP="00616414"/>
    <w:p w14:paraId="752196E3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Post-conditions</w:t>
      </w:r>
    </w:p>
    <w:p w14:paraId="24A68178" w14:textId="4CCA651E" w:rsidR="00616414" w:rsidRDefault="00616414" w:rsidP="00616414">
      <w:pPr>
        <w:rPr>
          <w:rFonts w:eastAsia="等线"/>
          <w:szCs w:val="21"/>
        </w:rPr>
      </w:pPr>
      <w:r>
        <w:rPr>
          <w:rStyle w:val="jlqj4b"/>
          <w:lang w:val="en"/>
        </w:rPr>
        <w:t>Jump to search page</w:t>
      </w:r>
    </w:p>
    <w:p w14:paraId="22C1ADF0" w14:textId="77777777" w:rsidR="00616414" w:rsidRDefault="00616414" w:rsidP="00616414"/>
    <w:p w14:paraId="7B3AA5C1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Special Requirements</w:t>
      </w:r>
    </w:p>
    <w:p w14:paraId="13F5C797" w14:textId="77777777" w:rsidR="00616414" w:rsidRDefault="00616414" w:rsidP="00616414">
      <w:pPr>
        <w:tabs>
          <w:tab w:val="left" w:pos="312"/>
        </w:tabs>
        <w:rPr>
          <w:rFonts w:eastAsia="等线"/>
          <w:szCs w:val="21"/>
        </w:rPr>
      </w:pPr>
      <w:r>
        <w:rPr>
          <w:rFonts w:eastAsia="等线"/>
          <w:szCs w:val="21"/>
        </w:rPr>
        <w:t>None</w:t>
      </w:r>
    </w:p>
    <w:p w14:paraId="56F6A3AD" w14:textId="77777777" w:rsidR="00616414" w:rsidRDefault="00616414" w:rsidP="00616414">
      <w:pPr>
        <w:tabs>
          <w:tab w:val="left" w:pos="312"/>
        </w:tabs>
        <w:rPr>
          <w:rFonts w:eastAsia="等线"/>
          <w:szCs w:val="21"/>
        </w:rPr>
      </w:pPr>
    </w:p>
    <w:p w14:paraId="4EF20A0D" w14:textId="77777777" w:rsidR="00616414" w:rsidRDefault="00616414" w:rsidP="00616414">
      <w:pPr>
        <w:pStyle w:val="a6"/>
        <w:tabs>
          <w:tab w:val="clear" w:pos="4320"/>
          <w:tab w:val="clear" w:pos="8640"/>
        </w:tabs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3853A7C4" w14:textId="2CCADA77" w:rsidR="00616414" w:rsidRDefault="00616414" w:rsidP="00616414">
      <w:r>
        <w:rPr>
          <w:rFonts w:eastAsia="等线" w:hint="eastAsia"/>
          <w:b/>
          <w:bCs/>
          <w:szCs w:val="21"/>
        </w:rPr>
        <w:t>F</w:t>
      </w:r>
      <w:r>
        <w:rPr>
          <w:rFonts w:eastAsia="等线"/>
          <w:b/>
          <w:bCs/>
          <w:szCs w:val="21"/>
        </w:rPr>
        <w:t>requency of Occurrence:</w:t>
      </w:r>
      <w:r>
        <w:rPr>
          <w:rFonts w:eastAsia="等线"/>
          <w:szCs w:val="21"/>
        </w:rPr>
        <w:t xml:space="preserve"> </w:t>
      </w:r>
      <w:r>
        <w:rPr>
          <w:rStyle w:val="jlqj4b"/>
          <w:lang w:val="en"/>
        </w:rPr>
        <w:t>Occurs only when users search for questions and answers.</w:t>
      </w:r>
    </w:p>
    <w:sectPr w:rsidR="0061641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CF3FA" w14:textId="77777777" w:rsidR="00B21043" w:rsidRDefault="00B21043">
      <w:r>
        <w:separator/>
      </w:r>
    </w:p>
  </w:endnote>
  <w:endnote w:type="continuationSeparator" w:id="0">
    <w:p w14:paraId="4826264A" w14:textId="77777777" w:rsidR="00B21043" w:rsidRDefault="00B21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2424"/>
    </w:tblGrid>
    <w:tr w:rsidR="001B1B94" w14:paraId="04A350E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8C30763" w14:textId="77777777" w:rsidR="001B1B94" w:rsidRDefault="00B21043">
          <w:pPr>
            <w:ind w:right="360"/>
            <w:rPr>
              <w:sz w:val="20"/>
            </w:rPr>
          </w:pPr>
          <w:r>
            <w:rPr>
              <w:sz w:val="20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F3EB3" w14:textId="78B91F1B" w:rsidR="001B1B94" w:rsidRDefault="00B21043">
          <w:pPr>
            <w:jc w:val="center"/>
            <w:rPr>
              <w:sz w:val="20"/>
            </w:rPr>
          </w:pPr>
          <w:r>
            <w:rPr>
              <w:sz w:val="20"/>
            </w:rPr>
            <w:sym w:font="Symbol" w:char="F0D3"/>
          </w:r>
          <w:r>
            <w:rPr>
              <w:sz w:val="20"/>
            </w:rPr>
            <w:t>&lt;</w:t>
          </w:r>
          <w:r w:rsidR="0000163A">
            <w:t xml:space="preserve"> </w:t>
          </w:r>
          <w:r w:rsidR="0000163A">
            <w:rPr>
              <w:rFonts w:hint="eastAsia"/>
              <w:sz w:val="20"/>
              <w:lang w:eastAsia="zh-CN"/>
            </w:rPr>
            <w:t>A</w:t>
          </w:r>
          <w:r w:rsidR="0000163A" w:rsidRPr="0000163A">
            <w:rPr>
              <w:sz w:val="20"/>
              <w:lang w:eastAsia="zh-CN"/>
            </w:rPr>
            <w:t>verage</w:t>
          </w:r>
          <w:r>
            <w:rPr>
              <w:rFonts w:hint="eastAsia"/>
              <w:sz w:val="20"/>
              <w:lang w:eastAsia="zh-CN"/>
            </w:rPr>
            <w:t xml:space="preserve"> </w:t>
          </w:r>
          <w:r w:rsidR="0000163A">
            <w:rPr>
              <w:rFonts w:hint="eastAsia"/>
              <w:sz w:val="20"/>
              <w:lang w:eastAsia="zh-CN"/>
            </w:rPr>
            <w:t>Studio</w:t>
          </w:r>
          <w:r>
            <w:rPr>
              <w:sz w:val="20"/>
            </w:rPr>
            <w:t xml:space="preserve">&gt;,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"yyyy" </w:instrText>
          </w:r>
          <w:r>
            <w:rPr>
              <w:sz w:val="20"/>
            </w:rPr>
            <w:fldChar w:fldCharType="separate"/>
          </w:r>
          <w:r w:rsidR="00842DD5">
            <w:rPr>
              <w:noProof/>
              <w:sz w:val="20"/>
            </w:rPr>
            <w:t>2021</w:t>
          </w:r>
          <w:r>
            <w:rPr>
              <w:sz w:val="20"/>
            </w:rPr>
            <w:fldChar w:fldCharType="end"/>
          </w: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77153BC8" w14:textId="77777777" w:rsidR="001B1B94" w:rsidRDefault="00B21043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b"/>
              <w:sz w:val="20"/>
            </w:rPr>
            <w:fldChar w:fldCharType="begin"/>
          </w:r>
          <w:r>
            <w:rPr>
              <w:rStyle w:val="ab"/>
              <w:sz w:val="20"/>
            </w:rPr>
            <w:instrText xml:space="preserve"> PAGE </w:instrText>
          </w:r>
          <w:r>
            <w:rPr>
              <w:rStyle w:val="ab"/>
              <w:sz w:val="20"/>
            </w:rPr>
            <w:fldChar w:fldCharType="separate"/>
          </w:r>
          <w:r>
            <w:rPr>
              <w:rStyle w:val="ab"/>
              <w:sz w:val="20"/>
            </w:rPr>
            <w:t>1</w:t>
          </w:r>
          <w:r>
            <w:rPr>
              <w:rStyle w:val="ab"/>
              <w:sz w:val="20"/>
            </w:rPr>
            <w:fldChar w:fldCharType="end"/>
          </w:r>
          <w:r>
            <w:rPr>
              <w:rStyle w:val="ab"/>
              <w:sz w:val="20"/>
            </w:rPr>
            <w:t xml:space="preserve"> of </w:t>
          </w:r>
          <w:r>
            <w:rPr>
              <w:rStyle w:val="ab"/>
              <w:sz w:val="20"/>
            </w:rPr>
            <w:fldChar w:fldCharType="begin"/>
          </w:r>
          <w:r>
            <w:rPr>
              <w:rStyle w:val="ab"/>
              <w:sz w:val="20"/>
            </w:rPr>
            <w:instrText xml:space="preserve"> NUMPAGES  \* MERGEFORMAT </w:instrText>
          </w:r>
          <w:r>
            <w:rPr>
              <w:rStyle w:val="ab"/>
              <w:sz w:val="20"/>
            </w:rPr>
            <w:fldChar w:fldCharType="separate"/>
          </w:r>
          <w:r>
            <w:rPr>
              <w:rStyle w:val="ab"/>
            </w:rPr>
            <w:t>1</w:t>
          </w:r>
          <w:r>
            <w:rPr>
              <w:rStyle w:val="ab"/>
              <w:sz w:val="20"/>
            </w:rPr>
            <w:fldChar w:fldCharType="end"/>
          </w:r>
        </w:p>
      </w:tc>
    </w:tr>
  </w:tbl>
  <w:p w14:paraId="08649C3F" w14:textId="77777777" w:rsidR="001B1B94" w:rsidRDefault="001B1B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72889" w14:textId="77777777" w:rsidR="00B21043" w:rsidRDefault="00B21043">
      <w:r>
        <w:separator/>
      </w:r>
    </w:p>
  </w:footnote>
  <w:footnote w:type="continuationSeparator" w:id="0">
    <w:p w14:paraId="7DAC5B26" w14:textId="77777777" w:rsidR="00B21043" w:rsidRDefault="00B21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2369"/>
    </w:tblGrid>
    <w:tr w:rsidR="001B1B94" w14:paraId="7DCEA6F9" w14:textId="77777777">
      <w:tc>
        <w:tcPr>
          <w:tcW w:w="6379" w:type="dxa"/>
        </w:tcPr>
        <w:p w14:paraId="0007BE08" w14:textId="7A026B68" w:rsidR="001B1B94" w:rsidRDefault="00B21043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&lt;</w:t>
          </w:r>
          <w:r w:rsidR="00842DD5">
            <w:rPr>
              <w:rFonts w:hint="eastAsia"/>
              <w:sz w:val="20"/>
              <w:lang w:eastAsia="zh-CN"/>
            </w:rPr>
            <w:t>JustAsk</w:t>
          </w:r>
          <w:r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14:paraId="4411E6C3" w14:textId="77777777" w:rsidR="001B1B94" w:rsidRDefault="001B1B94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1B1B94" w14:paraId="4B41E835" w14:textId="77777777">
      <w:tc>
        <w:tcPr>
          <w:tcW w:w="6379" w:type="dxa"/>
        </w:tcPr>
        <w:p w14:paraId="7BE887A7" w14:textId="77777777" w:rsidR="001B1B94" w:rsidRDefault="00B21043">
          <w:pPr>
            <w:rPr>
              <w:sz w:val="20"/>
            </w:rPr>
          </w:pPr>
          <w:r>
            <w:rPr>
              <w:sz w:val="20"/>
            </w:rPr>
            <w:t>Use-case Specification</w:t>
          </w:r>
        </w:p>
      </w:tc>
      <w:tc>
        <w:tcPr>
          <w:tcW w:w="2369" w:type="dxa"/>
        </w:tcPr>
        <w:p w14:paraId="22A912C6" w14:textId="24076F0F" w:rsidR="001B1B94" w:rsidRDefault="00B21043">
          <w:pPr>
            <w:rPr>
              <w:sz w:val="20"/>
              <w:lang w:eastAsia="zh-CN"/>
            </w:rPr>
          </w:pPr>
          <w:r>
            <w:rPr>
              <w:sz w:val="20"/>
            </w:rPr>
            <w:t xml:space="preserve">  Date:  &lt;</w:t>
          </w:r>
          <w:r>
            <w:rPr>
              <w:rFonts w:hint="eastAsia"/>
              <w:sz w:val="20"/>
              <w:lang w:eastAsia="zh-CN"/>
            </w:rPr>
            <w:t>202</w:t>
          </w:r>
          <w:r w:rsidR="00842DD5">
            <w:rPr>
              <w:sz w:val="20"/>
              <w:lang w:eastAsia="zh-CN"/>
            </w:rPr>
            <w:t>1</w:t>
          </w:r>
          <w:r>
            <w:rPr>
              <w:sz w:val="20"/>
            </w:rPr>
            <w:t>/</w:t>
          </w:r>
          <w:r>
            <w:rPr>
              <w:rFonts w:hint="eastAsia"/>
              <w:sz w:val="20"/>
              <w:lang w:eastAsia="zh-CN"/>
            </w:rPr>
            <w:t>0</w:t>
          </w:r>
          <w:r w:rsidR="00842DD5">
            <w:rPr>
              <w:sz w:val="20"/>
              <w:lang w:eastAsia="zh-CN"/>
            </w:rPr>
            <w:t>4</w:t>
          </w:r>
          <w:r>
            <w:rPr>
              <w:sz w:val="20"/>
            </w:rPr>
            <w:t>/</w:t>
          </w:r>
          <w:r w:rsidR="00842DD5">
            <w:rPr>
              <w:sz w:val="20"/>
              <w:lang w:eastAsia="zh-CN"/>
            </w:rPr>
            <w:t>13</w:t>
          </w:r>
          <w:r>
            <w:rPr>
              <w:sz w:val="20"/>
            </w:rPr>
            <w:t>&gt;</w:t>
          </w:r>
        </w:p>
      </w:tc>
    </w:tr>
  </w:tbl>
  <w:p w14:paraId="354680AE" w14:textId="77777777" w:rsidR="00842DD5" w:rsidRDefault="00842D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8C3EB7"/>
    <w:multiLevelType w:val="singleLevel"/>
    <w:tmpl w:val="848C3EB7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" w15:restartNumberingAfterBreak="0">
    <w:nsid w:val="89C8158C"/>
    <w:multiLevelType w:val="singleLevel"/>
    <w:tmpl w:val="89C8158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8A6FF273"/>
    <w:multiLevelType w:val="singleLevel"/>
    <w:tmpl w:val="8A6FF273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3" w15:restartNumberingAfterBreak="0">
    <w:nsid w:val="A9098C89"/>
    <w:multiLevelType w:val="singleLevel"/>
    <w:tmpl w:val="A9098C89"/>
    <w:lvl w:ilvl="0">
      <w:start w:val="1"/>
      <w:numFmt w:val="decimal"/>
      <w:suff w:val="space"/>
      <w:lvlText w:val="%1."/>
      <w:lvlJc w:val="left"/>
      <w:pPr>
        <w:ind w:left="492" w:firstLine="0"/>
      </w:pPr>
    </w:lvl>
  </w:abstractNum>
  <w:abstractNum w:abstractNumId="4" w15:restartNumberingAfterBreak="0">
    <w:nsid w:val="BBB6131C"/>
    <w:multiLevelType w:val="singleLevel"/>
    <w:tmpl w:val="BBB6131C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BFFE7168"/>
    <w:multiLevelType w:val="singleLevel"/>
    <w:tmpl w:val="BFFE71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C67EDEF3"/>
    <w:multiLevelType w:val="singleLevel"/>
    <w:tmpl w:val="C67EDEF3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7" w15:restartNumberingAfterBreak="0">
    <w:nsid w:val="C7BC4CA6"/>
    <w:multiLevelType w:val="singleLevel"/>
    <w:tmpl w:val="C7BC4CA6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CB8EFF42"/>
    <w:multiLevelType w:val="singleLevel"/>
    <w:tmpl w:val="CB8EFF42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9" w15:restartNumberingAfterBreak="0">
    <w:nsid w:val="D077EF35"/>
    <w:multiLevelType w:val="singleLevel"/>
    <w:tmpl w:val="D077EF35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0" w15:restartNumberingAfterBreak="0">
    <w:nsid w:val="D53FB8D9"/>
    <w:multiLevelType w:val="singleLevel"/>
    <w:tmpl w:val="D53FB8D9"/>
    <w:lvl w:ilvl="0">
      <w:start w:val="1"/>
      <w:numFmt w:val="decimal"/>
      <w:suff w:val="space"/>
      <w:lvlText w:val="%1."/>
      <w:lvlJc w:val="left"/>
      <w:pPr>
        <w:ind w:left="492" w:firstLine="0"/>
      </w:pPr>
    </w:lvl>
  </w:abstractNum>
  <w:abstractNum w:abstractNumId="11" w15:restartNumberingAfterBreak="0">
    <w:nsid w:val="DC981173"/>
    <w:multiLevelType w:val="singleLevel"/>
    <w:tmpl w:val="DC981173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2" w15:restartNumberingAfterBreak="0">
    <w:nsid w:val="EB9F4AB0"/>
    <w:multiLevelType w:val="singleLevel"/>
    <w:tmpl w:val="EB9F4A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4" w15:restartNumberingAfterBreak="0">
    <w:nsid w:val="022EE9FE"/>
    <w:multiLevelType w:val="singleLevel"/>
    <w:tmpl w:val="022EE9FE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0DF058DB"/>
    <w:multiLevelType w:val="singleLevel"/>
    <w:tmpl w:val="0DF058DB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6" w15:restartNumberingAfterBreak="0">
    <w:nsid w:val="2CBE6DA0"/>
    <w:multiLevelType w:val="singleLevel"/>
    <w:tmpl w:val="2CBE6DA0"/>
    <w:lvl w:ilvl="0">
      <w:start w:val="1"/>
      <w:numFmt w:val="decimal"/>
      <w:suff w:val="space"/>
      <w:lvlText w:val="%1."/>
      <w:lvlJc w:val="left"/>
    </w:lvl>
  </w:abstractNum>
  <w:abstractNum w:abstractNumId="17" w15:restartNumberingAfterBreak="0">
    <w:nsid w:val="2D09D846"/>
    <w:multiLevelType w:val="singleLevel"/>
    <w:tmpl w:val="2D09D846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18" w15:restartNumberingAfterBreak="0">
    <w:nsid w:val="3A870052"/>
    <w:multiLevelType w:val="singleLevel"/>
    <w:tmpl w:val="3A8700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4459584F"/>
    <w:multiLevelType w:val="singleLevel"/>
    <w:tmpl w:val="4459584F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8576BDE"/>
    <w:multiLevelType w:val="hybridMultilevel"/>
    <w:tmpl w:val="DBB43EC4"/>
    <w:lvl w:ilvl="0" w:tplc="E52A16F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1" w15:restartNumberingAfterBreak="0">
    <w:nsid w:val="4AC22752"/>
    <w:multiLevelType w:val="multilevel"/>
    <w:tmpl w:val="4AC22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26A7A0C"/>
    <w:multiLevelType w:val="hybridMultilevel"/>
    <w:tmpl w:val="1230FADA"/>
    <w:lvl w:ilvl="0" w:tplc="A9E8CF1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3" w15:restartNumberingAfterBreak="0">
    <w:nsid w:val="5DD96903"/>
    <w:multiLevelType w:val="singleLevel"/>
    <w:tmpl w:val="5DD96903"/>
    <w:lvl w:ilvl="0">
      <w:start w:val="1"/>
      <w:numFmt w:val="decimal"/>
      <w:suff w:val="space"/>
      <w:lvlText w:val="%1."/>
      <w:lvlJc w:val="left"/>
    </w:lvl>
  </w:abstractNum>
  <w:abstractNum w:abstractNumId="24" w15:restartNumberingAfterBreak="0">
    <w:nsid w:val="631D2BAD"/>
    <w:multiLevelType w:val="multilevel"/>
    <w:tmpl w:val="631D2B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64C90ED"/>
    <w:multiLevelType w:val="singleLevel"/>
    <w:tmpl w:val="664C90ED"/>
    <w:lvl w:ilvl="0">
      <w:start w:val="1"/>
      <w:numFmt w:val="decimal"/>
      <w:suff w:val="space"/>
      <w:lvlText w:val="%1."/>
      <w:lvlJc w:val="left"/>
      <w:pPr>
        <w:ind w:left="312" w:firstLine="0"/>
      </w:pPr>
    </w:lvl>
  </w:abstractNum>
  <w:abstractNum w:abstractNumId="26" w15:restartNumberingAfterBreak="0">
    <w:nsid w:val="6A260B60"/>
    <w:multiLevelType w:val="singleLevel"/>
    <w:tmpl w:val="6A260B60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abstractNum w:abstractNumId="27" w15:restartNumberingAfterBreak="0">
    <w:nsid w:val="73A140FB"/>
    <w:multiLevelType w:val="singleLevel"/>
    <w:tmpl w:val="73A140FB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81A7ABA"/>
    <w:multiLevelType w:val="singleLevel"/>
    <w:tmpl w:val="781A7ABA"/>
    <w:lvl w:ilvl="0">
      <w:start w:val="1"/>
      <w:numFmt w:val="decimal"/>
      <w:suff w:val="space"/>
      <w:lvlText w:val="%1."/>
      <w:lvlJc w:val="left"/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23"/>
  </w:num>
  <w:num w:numId="4">
    <w:abstractNumId w:val="17"/>
  </w:num>
  <w:num w:numId="5">
    <w:abstractNumId w:val="27"/>
  </w:num>
  <w:num w:numId="6">
    <w:abstractNumId w:val="21"/>
  </w:num>
  <w:num w:numId="7">
    <w:abstractNumId w:val="14"/>
  </w:num>
  <w:num w:numId="8">
    <w:abstractNumId w:val="1"/>
  </w:num>
  <w:num w:numId="9">
    <w:abstractNumId w:val="28"/>
  </w:num>
  <w:num w:numId="10">
    <w:abstractNumId w:val="7"/>
  </w:num>
  <w:num w:numId="11">
    <w:abstractNumId w:val="16"/>
  </w:num>
  <w:num w:numId="12">
    <w:abstractNumId w:val="4"/>
  </w:num>
  <w:num w:numId="13">
    <w:abstractNumId w:val="18"/>
  </w:num>
  <w:num w:numId="14">
    <w:abstractNumId w:val="10"/>
  </w:num>
  <w:num w:numId="15">
    <w:abstractNumId w:val="3"/>
  </w:num>
  <w:num w:numId="16">
    <w:abstractNumId w:val="11"/>
  </w:num>
  <w:num w:numId="17">
    <w:abstractNumId w:val="9"/>
  </w:num>
  <w:num w:numId="18">
    <w:abstractNumId w:val="6"/>
  </w:num>
  <w:num w:numId="19">
    <w:abstractNumId w:val="2"/>
  </w:num>
  <w:num w:numId="20">
    <w:abstractNumId w:val="8"/>
  </w:num>
  <w:num w:numId="21">
    <w:abstractNumId w:val="0"/>
  </w:num>
  <w:num w:numId="22">
    <w:abstractNumId w:val="15"/>
  </w:num>
  <w:num w:numId="23">
    <w:abstractNumId w:val="25"/>
  </w:num>
  <w:num w:numId="24">
    <w:abstractNumId w:val="19"/>
  </w:num>
  <w:num w:numId="25">
    <w:abstractNumId w:val="12"/>
  </w:num>
  <w:num w:numId="26">
    <w:abstractNumId w:val="26"/>
  </w:num>
  <w:num w:numId="27">
    <w:abstractNumId w:val="5"/>
  </w:num>
  <w:num w:numId="28">
    <w:abstractNumId w:val="2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FB2"/>
    <w:rsid w:val="0000163A"/>
    <w:rsid w:val="000C5C01"/>
    <w:rsid w:val="000E0A34"/>
    <w:rsid w:val="001B1B94"/>
    <w:rsid w:val="001C671D"/>
    <w:rsid w:val="00254BEE"/>
    <w:rsid w:val="00296B6D"/>
    <w:rsid w:val="003709E0"/>
    <w:rsid w:val="004400D8"/>
    <w:rsid w:val="004740B3"/>
    <w:rsid w:val="00475A3A"/>
    <w:rsid w:val="005D0FB2"/>
    <w:rsid w:val="00616414"/>
    <w:rsid w:val="006E361D"/>
    <w:rsid w:val="00842DD5"/>
    <w:rsid w:val="008D0CFB"/>
    <w:rsid w:val="00AB1520"/>
    <w:rsid w:val="00AF7809"/>
    <w:rsid w:val="00B21043"/>
    <w:rsid w:val="00BD2399"/>
    <w:rsid w:val="00DE5328"/>
    <w:rsid w:val="09334FF4"/>
    <w:rsid w:val="42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D589D4"/>
  <w15:docId w15:val="{8767EBA3-1105-4B3A-BA74-56A7A1CD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414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keepNext w:val="0"/>
      <w:numPr>
        <w:ilvl w:val="2"/>
      </w:numPr>
      <w:spacing w:before="0" w:after="0"/>
      <w:ind w:left="720" w:hanging="72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qFormat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5">
    <w:name w:val="footer"/>
    <w:basedOn w:val="a"/>
    <w:semiHidden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semiHidden/>
    <w:qFormat/>
    <w:pPr>
      <w:tabs>
        <w:tab w:val="center" w:pos="4320"/>
        <w:tab w:val="right" w:pos="8640"/>
      </w:tabs>
    </w:p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b">
    <w:name w:val="page number"/>
    <w:basedOn w:val="a0"/>
    <w:semiHidden/>
    <w:qFormat/>
  </w:style>
  <w:style w:type="character" w:styleId="ac">
    <w:name w:val="Hyperlink"/>
    <w:uiPriority w:val="99"/>
    <w:semiHidden/>
    <w:unhideWhenUsed/>
    <w:qFormat/>
    <w:rPr>
      <w:color w:val="0000FF"/>
      <w:u w:val="single"/>
    </w:rPr>
  </w:style>
  <w:style w:type="paragraph" w:styleId="ad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等线" w:hAnsi="等线"/>
      <w:kern w:val="2"/>
      <w:sz w:val="21"/>
      <w:szCs w:val="22"/>
      <w:lang w:eastAsia="zh-CN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character" w:customStyle="1" w:styleId="jlqj4b">
    <w:name w:val="jlqj4b"/>
    <w:basedOn w:val="a0"/>
    <w:rsid w:val="0000163A"/>
  </w:style>
  <w:style w:type="character" w:customStyle="1" w:styleId="viiyi">
    <w:name w:val="viiyi"/>
    <w:basedOn w:val="a0"/>
    <w:rsid w:val="0000163A"/>
  </w:style>
  <w:style w:type="character" w:customStyle="1" w:styleId="10">
    <w:name w:val="标题 1 字符"/>
    <w:basedOn w:val="a0"/>
    <w:link w:val="1"/>
    <w:rsid w:val="00616414"/>
    <w:rPr>
      <w:rFonts w:ascii="Arial" w:hAnsi="Arial"/>
      <w:b/>
      <w:sz w:val="24"/>
      <w:lang w:eastAsia="en-US"/>
    </w:rPr>
  </w:style>
  <w:style w:type="character" w:customStyle="1" w:styleId="a4">
    <w:name w:val="正文文本 字符"/>
    <w:basedOn w:val="a0"/>
    <w:link w:val="a3"/>
    <w:semiHidden/>
    <w:rsid w:val="00616414"/>
    <w:rPr>
      <w:lang w:eastAsia="en-US"/>
    </w:rPr>
  </w:style>
  <w:style w:type="character" w:customStyle="1" w:styleId="a7">
    <w:name w:val="页眉 字符"/>
    <w:basedOn w:val="a0"/>
    <w:link w:val="a6"/>
    <w:semiHidden/>
    <w:rsid w:val="00616414"/>
    <w:rPr>
      <w:sz w:val="24"/>
      <w:szCs w:val="24"/>
      <w:lang w:eastAsia="en-US"/>
    </w:rPr>
  </w:style>
  <w:style w:type="character" w:customStyle="1" w:styleId="aa">
    <w:name w:val="标题 字符"/>
    <w:basedOn w:val="a0"/>
    <w:link w:val="a9"/>
    <w:rsid w:val="00616414"/>
    <w:rPr>
      <w:rFonts w:ascii="Arial" w:hAnsi="Arial" w:cs="Arial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Desktop\MonopolyGame1_0\&#233;&#152;&#191;&#228;&#188;&#159;&#229;&#174;&#157;&#229;&#133;&#184;\&#233;&#156;&#128;&#230;&#177;&#130;&#232;&#167;&#132;&#230;&#160;&#188;&#232;&#175;&#180;&#230;&#152;&#142;&#228;&#185;&#166;\ex_ucsurvey.htm#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MonopolyGame1_0\&#38463;&#20255;&#23453;&#20856;\&#38656;&#27714;&#35268;&#26684;&#35828;&#26126;&#20070;\rup_uc_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rup_uc_spec.dot</Template>
  <TotalTime>52</TotalTime>
  <Pages>9</Pages>
  <Words>1325</Words>
  <Characters>7553</Characters>
  <Application>Microsoft Office Word</Application>
  <DocSecurity>0</DocSecurity>
  <Lines>62</Lines>
  <Paragraphs>17</Paragraphs>
  <ScaleCrop>false</ScaleCrop>
  <Manager>&lt;author's manager</Manager>
  <Company>&lt;company&gt;</Company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黄廉栋</dc:creator>
  <cp:lastModifiedBy>熊 腾浩</cp:lastModifiedBy>
  <cp:revision>6</cp:revision>
  <dcterms:created xsi:type="dcterms:W3CDTF">2020-06-21T04:19:00Z</dcterms:created>
  <dcterms:modified xsi:type="dcterms:W3CDTF">2021-04-12T17:05:00Z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