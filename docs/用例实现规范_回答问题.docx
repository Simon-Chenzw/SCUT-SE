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2517AF16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EB0547" w:rsidRPr="00EB0547">
        <w:rPr>
          <w:rFonts w:hint="eastAsia"/>
          <w:lang w:eastAsia="zh-CN"/>
        </w:rPr>
        <w:t>回答问题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77777777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&lt;1.0&gt;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1A6317" w14:paraId="3358BC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2A0F2FF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1D31E06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7F4E57D6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EB0547">
        <w:rPr>
          <w:rFonts w:hAnsi="Times New Roman" w:hint="eastAsia"/>
          <w:lang w:eastAsia="zh-CN"/>
        </w:rPr>
        <w:t>回答问题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67AC56A2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EB0547" w:rsidRPr="00EB0547">
        <w:rPr>
          <w:rFonts w:hint="eastAsia"/>
          <w:i w:val="0"/>
          <w:iCs w:val="0"/>
          <w:color w:val="auto"/>
          <w:lang w:eastAsia="zh-CN"/>
        </w:rPr>
        <w:t>回答问题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3CF5CC91" w:rsidR="001A6317" w:rsidRPr="00AE1DF9" w:rsidRDefault="00D05355" w:rsidP="00EB0547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EB0547">
        <w:rPr>
          <w:i w:val="0"/>
          <w:iCs w:val="0"/>
          <w:color w:val="auto"/>
          <w:lang w:eastAsia="zh-CN"/>
        </w:rPr>
        <w:t>ask question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EB0547">
        <w:rPr>
          <w:i w:val="0"/>
          <w:iCs w:val="0"/>
          <w:color w:val="auto"/>
          <w:lang w:eastAsia="zh-CN"/>
        </w:rPr>
        <w:t>answer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F27FB12" w14:textId="43F20648" w:rsidR="00D05355" w:rsidRPr="00D05355" w:rsidRDefault="00AE1DF9" w:rsidP="00D05355">
      <w:pPr>
        <w:ind w:left="720"/>
        <w:rPr>
          <w:lang w:eastAsia="zh-CN"/>
        </w:rPr>
      </w:pPr>
      <w:r>
        <w:rPr>
          <w:rFonts w:hint="eastAsia"/>
          <w:lang w:eastAsia="zh-CN"/>
        </w:rPr>
        <w:t>用户</w:t>
      </w:r>
      <w:r w:rsidR="003F45A6">
        <w:rPr>
          <w:rFonts w:hint="eastAsia"/>
          <w:lang w:eastAsia="zh-CN"/>
        </w:rPr>
        <w:t>已经</w:t>
      </w:r>
      <w:r w:rsidR="006C013A">
        <w:rPr>
          <w:rFonts w:hint="eastAsia"/>
          <w:lang w:eastAsia="zh-CN"/>
        </w:rPr>
        <w:t>登录，回答的问题存在。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7A25F8FB" w14:textId="5344BA79" w:rsidR="00D05355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1）</w:t>
      </w:r>
      <w:r w:rsidRPr="00AE1DF9">
        <w:rPr>
          <w:rFonts w:hint="eastAsia"/>
          <w:lang w:eastAsia="zh-CN"/>
        </w:rPr>
        <w:t>用户</w:t>
      </w:r>
      <w:r w:rsidR="006C013A">
        <w:rPr>
          <w:rFonts w:hint="eastAsia"/>
          <w:lang w:eastAsia="zh-CN"/>
        </w:rPr>
        <w:t>从问题界面跳转至相应的回答页面</w:t>
      </w:r>
    </w:p>
    <w:p w14:paraId="0540929B" w14:textId="6FAC34AF" w:rsid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2）</w:t>
      </w:r>
      <w:r w:rsidR="006C013A">
        <w:rPr>
          <w:rFonts w:hint="eastAsia"/>
          <w:lang w:eastAsia="zh-CN"/>
        </w:rPr>
        <w:t>用户输入回答的内容</w:t>
      </w:r>
    </w:p>
    <w:p w14:paraId="1D91E7F6" w14:textId="05866794" w:rsidR="00AE1DF9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3）</w:t>
      </w:r>
      <w:r w:rsidR="006C013A">
        <w:rPr>
          <w:rFonts w:hint="eastAsia"/>
          <w:lang w:eastAsia="zh-CN"/>
        </w:rPr>
        <w:t>系统检查内容后，回答成功</w:t>
      </w:r>
    </w:p>
    <w:p w14:paraId="1DCDB8D6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7838A2C2" w14:textId="7E12C7E3" w:rsidR="001A6317" w:rsidRDefault="006C013A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1</w:t>
      </w:r>
      <w:r w:rsidR="00AE1DF9">
        <w:rPr>
          <w:rFonts w:hint="eastAsia"/>
          <w:i w:val="0"/>
          <w:iCs w:val="0"/>
          <w:color w:val="auto"/>
          <w:lang w:eastAsia="zh-CN"/>
        </w:rPr>
        <w:t>a</w:t>
      </w:r>
      <w:r w:rsidR="00AE1DF9">
        <w:rPr>
          <w:i w:val="0"/>
          <w:iCs w:val="0"/>
          <w:color w:val="auto"/>
          <w:lang w:eastAsia="zh-CN"/>
        </w:rPr>
        <w:t xml:space="preserve">) </w:t>
      </w:r>
      <w:r w:rsidR="00AE1DF9">
        <w:rPr>
          <w:rFonts w:hint="eastAsia"/>
          <w:i w:val="0"/>
          <w:iCs w:val="0"/>
          <w:color w:val="auto"/>
          <w:lang w:eastAsia="zh-CN"/>
        </w:rPr>
        <w:t>如果</w:t>
      </w:r>
      <w:r>
        <w:rPr>
          <w:rFonts w:hint="eastAsia"/>
          <w:i w:val="0"/>
          <w:iCs w:val="0"/>
          <w:color w:val="auto"/>
          <w:lang w:eastAsia="zh-CN"/>
        </w:rPr>
        <w:t>用户已经回答过，提示跳转至修改页面</w:t>
      </w:r>
    </w:p>
    <w:p w14:paraId="318B5A88" w14:textId="22EC9360" w:rsidR="006C013A" w:rsidRPr="006C013A" w:rsidRDefault="006C013A" w:rsidP="006C013A">
      <w:pPr>
        <w:pStyle w:val="a9"/>
        <w:rPr>
          <w:rFonts w:hint="eastAsia"/>
          <w:lang w:eastAsia="zh-CN"/>
        </w:rPr>
      </w:pPr>
      <w:r>
        <w:rPr>
          <w:rFonts w:hint="eastAsia"/>
          <w:lang w:eastAsia="zh-CN"/>
        </w:rPr>
        <w:t>3a）如果用户已经回答，或者修改的不是自己的回答，跳转至（1）</w:t>
      </w:r>
    </w:p>
    <w:p w14:paraId="3E276B71" w14:textId="7777777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2793D484" w14:textId="21BB1A60" w:rsidR="007E21BF" w:rsidRPr="00D1083F" w:rsidRDefault="007E21BF" w:rsidP="007E21BF">
      <w:pPr>
        <w:ind w:left="720"/>
        <w:rPr>
          <w:lang w:eastAsia="zh-CN"/>
        </w:rPr>
      </w:pPr>
      <w:bookmarkStart w:id="13" w:name="_Toc131242157"/>
      <w:r w:rsidRPr="00C263FB">
        <w:rPr>
          <w:rFonts w:hint="eastAsia"/>
          <w:lang w:eastAsia="zh-CN"/>
        </w:rPr>
        <w:t>服务器更新数据库，浏览器跳转至问题页面</w:t>
      </w:r>
      <w:r>
        <w:rPr>
          <w:rFonts w:hint="eastAsia"/>
          <w:lang w:eastAsia="zh-CN"/>
        </w:rPr>
        <w:t>。</w:t>
      </w:r>
    </w:p>
    <w:p w14:paraId="2FC8F572" w14:textId="77777777" w:rsidR="001A6317" w:rsidRDefault="001A6317">
      <w:pPr>
        <w:pStyle w:val="1"/>
      </w:pPr>
      <w:r>
        <w:rPr>
          <w:rFonts w:hint="eastAsia"/>
        </w:rPr>
        <w:t>派生的需求</w:t>
      </w:r>
      <w:bookmarkEnd w:id="13"/>
    </w:p>
    <w:p w14:paraId="3120B8C2" w14:textId="7D1C8CD1" w:rsidR="00AE1DF9" w:rsidRPr="00AE1DF9" w:rsidRDefault="00B07F2F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检查是否满足</w:t>
      </w:r>
      <w:r w:rsidR="00E278D3">
        <w:rPr>
          <w:rFonts w:hint="eastAsia"/>
          <w:i w:val="0"/>
          <w:iCs w:val="0"/>
          <w:color w:val="auto"/>
          <w:lang w:eastAsia="zh-CN"/>
        </w:rPr>
        <w:t>一个用户</w:t>
      </w:r>
      <w:r w:rsidR="0015511E">
        <w:rPr>
          <w:rFonts w:hint="eastAsia"/>
          <w:i w:val="0"/>
          <w:iCs w:val="0"/>
          <w:color w:val="auto"/>
          <w:lang w:eastAsia="zh-CN"/>
        </w:rPr>
        <w:t>在一个问题下</w:t>
      </w:r>
      <w:r w:rsidR="00A568D8">
        <w:rPr>
          <w:rFonts w:hint="eastAsia"/>
          <w:i w:val="0"/>
          <w:iCs w:val="0"/>
          <w:color w:val="auto"/>
          <w:lang w:eastAsia="zh-CN"/>
        </w:rPr>
        <w:t>最多</w:t>
      </w:r>
      <w:r w:rsidR="00E278D3">
        <w:rPr>
          <w:rFonts w:hint="eastAsia"/>
          <w:i w:val="0"/>
          <w:iCs w:val="0"/>
          <w:color w:val="auto"/>
          <w:lang w:eastAsia="zh-CN"/>
        </w:rPr>
        <w:t>只能创建一个回答</w:t>
      </w:r>
      <w:r w:rsidR="00AE1DF9">
        <w:rPr>
          <w:rFonts w:hint="eastAsia"/>
          <w:i w:val="0"/>
          <w:iCs w:val="0"/>
          <w:color w:val="auto"/>
          <w:lang w:eastAsia="zh-CN"/>
        </w:rPr>
        <w:t>。</w:t>
      </w:r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CE12" w14:textId="77777777" w:rsidR="00860535" w:rsidRDefault="00860535">
      <w:pPr>
        <w:spacing w:line="240" w:lineRule="auto"/>
      </w:pPr>
      <w:r>
        <w:separator/>
      </w:r>
    </w:p>
  </w:endnote>
  <w:endnote w:type="continuationSeparator" w:id="0">
    <w:p w14:paraId="7CECE6A1" w14:textId="77777777" w:rsidR="00860535" w:rsidRDefault="008605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218C9619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EB0547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F672" w14:textId="77777777" w:rsidR="00860535" w:rsidRDefault="00860535">
      <w:pPr>
        <w:spacing w:line="240" w:lineRule="auto"/>
      </w:pPr>
      <w:r>
        <w:separator/>
      </w:r>
    </w:p>
  </w:footnote>
  <w:footnote w:type="continuationSeparator" w:id="0">
    <w:p w14:paraId="725EF007" w14:textId="77777777" w:rsidR="00860535" w:rsidRDefault="008605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1D1F8E">
          <w:pPr>
            <w:rPr>
              <w:rFonts w:hAnsi="Times New Roman"/>
            </w:rPr>
          </w:pPr>
          <w:fldSimple w:instr=" SUBJECT  \* MERGEFORMAT ">
            <w:r w:rsidR="00AE1DF9" w:rsidRPr="00AE1DF9">
              <w:rPr>
                <w:rFonts w:hAnsi="Times New Roman"/>
              </w:rPr>
              <w:t>&lt;</w:t>
            </w:r>
            <w:r w:rsidR="00AE1DF9">
              <w:rPr>
                <w:rFonts w:hAnsi="Times New Roman" w:hint="eastAsia"/>
                <w:lang w:eastAsia="zh-CN"/>
              </w:rPr>
              <w:t>Just</w:t>
            </w:r>
            <w:r w:rsidR="00AE1DF9">
              <w:rPr>
                <w:rFonts w:hAnsi="Times New Roman"/>
              </w:rPr>
              <w:t xml:space="preserve"> Ask</w:t>
            </w:r>
            <w:r w:rsidR="00AE1DF9" w:rsidRPr="00AE1DF9">
              <w:rPr>
                <w:rFonts w:hAnsi="Times New Roman"/>
              </w:rPr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77777777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864CC4">
            <w:rPr>
              <w:rFonts w:hAnsi="Times New Roman" w:hint="eastAsia"/>
              <w:lang w:eastAsia="zh-CN"/>
            </w:rPr>
            <w:t>1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38BE67AD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EB0547">
            <w:rPr>
              <w:rFonts w:hAnsi="Times New Roman" w:hint="eastAsia"/>
              <w:lang w:eastAsia="zh-CN"/>
            </w:rPr>
            <w:t>回答问题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2021/5/16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8"/>
  </w:num>
  <w:num w:numId="12">
    <w:abstractNumId w:val="21"/>
  </w:num>
  <w:num w:numId="13">
    <w:abstractNumId w:val="7"/>
  </w:num>
  <w:num w:numId="14">
    <w:abstractNumId w:val="4"/>
  </w:num>
  <w:num w:numId="15">
    <w:abstractNumId w:val="20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19"/>
  </w:num>
  <w:num w:numId="22">
    <w:abstractNumId w:val="10"/>
  </w:num>
  <w:num w:numId="23">
    <w:abstractNumId w:val="18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15511E"/>
    <w:rsid w:val="001A6317"/>
    <w:rsid w:val="001D1F8E"/>
    <w:rsid w:val="003276CF"/>
    <w:rsid w:val="003F45A6"/>
    <w:rsid w:val="006C013A"/>
    <w:rsid w:val="007E21BF"/>
    <w:rsid w:val="00812286"/>
    <w:rsid w:val="00860535"/>
    <w:rsid w:val="00864CC4"/>
    <w:rsid w:val="00964E2A"/>
    <w:rsid w:val="00A568D8"/>
    <w:rsid w:val="00AE1DF9"/>
    <w:rsid w:val="00B07F2F"/>
    <w:rsid w:val="00C14B62"/>
    <w:rsid w:val="00CF3F6D"/>
    <w:rsid w:val="00D05355"/>
    <w:rsid w:val="00D1083F"/>
    <w:rsid w:val="00D71799"/>
    <w:rsid w:val="00E278D3"/>
    <w:rsid w:val="00E375C7"/>
    <w:rsid w:val="00EA4BAB"/>
    <w:rsid w:val="00EB0547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15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卓文 陈</cp:lastModifiedBy>
  <cp:revision>16</cp:revision>
  <cp:lastPrinted>1999-10-18T08:04:00Z</cp:lastPrinted>
  <dcterms:created xsi:type="dcterms:W3CDTF">2021-05-16T05:17:00Z</dcterms:created>
  <dcterms:modified xsi:type="dcterms:W3CDTF">2021-05-16T05:55:00Z</dcterms:modified>
</cp:coreProperties>
</file>