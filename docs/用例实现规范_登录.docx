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4748E4A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AE1DF9" w:rsidRPr="00AE1DF9">
        <w:rPr>
          <w:rFonts w:hint="eastAsia"/>
          <w:lang w:eastAsia="zh-CN"/>
        </w:rPr>
        <w:t>登录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1A08B9BA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AE1DF9" w:rsidRPr="00AE1DF9">
        <w:rPr>
          <w:rFonts w:hAnsi="Times New Roman" w:hint="eastAsia"/>
          <w:lang w:eastAsia="zh-CN"/>
        </w:rPr>
        <w:t>登录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7BCFA2E1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AE1DF9" w:rsidRPr="00AE1DF9">
        <w:rPr>
          <w:rFonts w:hint="eastAsia"/>
          <w:i w:val="0"/>
          <w:iCs w:val="0"/>
          <w:color w:val="auto"/>
          <w:lang w:eastAsia="zh-CN"/>
        </w:rPr>
        <w:t>登录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22BCD28D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D71799">
        <w:rPr>
          <w:rFonts w:hint="eastAsia"/>
          <w:i w:val="0"/>
          <w:iCs w:val="0"/>
          <w:color w:val="auto"/>
          <w:lang w:eastAsia="zh-CN"/>
        </w:rPr>
        <w:t>login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D71799">
        <w:rPr>
          <w:rFonts w:hint="eastAsia"/>
          <w:i w:val="0"/>
          <w:iCs w:val="0"/>
          <w:color w:val="auto"/>
          <w:lang w:eastAsia="zh-CN"/>
        </w:rPr>
        <w:t>login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177BD79F" w:rsidR="00D05355" w:rsidRPr="00D05355" w:rsidRDefault="00AE1DF9" w:rsidP="00D05355">
      <w:pPr>
        <w:ind w:left="720"/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已经注册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3E5E32DD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Pr="00AE1DF9">
        <w:rPr>
          <w:rFonts w:hint="eastAsia"/>
          <w:lang w:eastAsia="zh-CN"/>
        </w:rPr>
        <w:t>用户输入登录的账户及其密码</w:t>
      </w:r>
    </w:p>
    <w:p w14:paraId="0540929B" w14:textId="06975A73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2）系统检查账户和密码，正确将会设置cookie</w:t>
      </w:r>
    </w:p>
    <w:p w14:paraId="1D91E7F6" w14:textId="4BE81611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3）登录成功，返回之前的页面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7838A2C2" w14:textId="5B04CAE7" w:rsidR="001A6317" w:rsidRDefault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2a</w:t>
      </w:r>
      <w:r>
        <w:rPr>
          <w:i w:val="0"/>
          <w:iCs w:val="0"/>
          <w:color w:val="auto"/>
          <w:lang w:eastAsia="zh-CN"/>
        </w:rPr>
        <w:t xml:space="preserve">) </w:t>
      </w:r>
      <w:r>
        <w:rPr>
          <w:rFonts w:hint="eastAsia"/>
          <w:i w:val="0"/>
          <w:iCs w:val="0"/>
          <w:color w:val="auto"/>
          <w:lang w:eastAsia="zh-CN"/>
        </w:rPr>
        <w:t>如果账户密码错误，提示登录失败，返回（1）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42DE211D" w:rsidR="00D1083F" w:rsidRPr="00D1083F" w:rsidRDefault="00D1083F" w:rsidP="00D1083F">
      <w:pPr>
        <w:ind w:left="720"/>
        <w:rPr>
          <w:lang w:eastAsia="zh-CN"/>
        </w:rPr>
      </w:pPr>
      <w:r>
        <w:rPr>
          <w:rFonts w:hint="eastAsia"/>
          <w:lang w:eastAsia="zh-CN"/>
        </w:rPr>
        <w:t>更新浏览器cookie，在脚本中设置显示的用户名等相关信息。</w:t>
      </w:r>
    </w:p>
    <w:p w14:paraId="2FC8F572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3120B8C2" w14:textId="2DA29349" w:rsidR="00AE1DF9" w:rsidRPr="00AE1DF9" w:rsidRDefault="00AE1DF9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账户只能使用字母、数字及下划线。密码需要达到8位且同时存在字母、数字。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0F1D" w14:textId="77777777" w:rsidR="001D1F8E" w:rsidRDefault="001D1F8E">
      <w:pPr>
        <w:spacing w:line="240" w:lineRule="auto"/>
      </w:pPr>
      <w:r>
        <w:separator/>
      </w:r>
    </w:p>
  </w:endnote>
  <w:endnote w:type="continuationSeparator" w:id="0">
    <w:p w14:paraId="29828400" w14:textId="77777777" w:rsidR="001D1F8E" w:rsidRDefault="001D1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03B04148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D71799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3EB2" w14:textId="77777777" w:rsidR="001D1F8E" w:rsidRDefault="001D1F8E">
      <w:pPr>
        <w:spacing w:line="240" w:lineRule="auto"/>
      </w:pPr>
      <w:r>
        <w:separator/>
      </w:r>
    </w:p>
  </w:footnote>
  <w:footnote w:type="continuationSeparator" w:id="0">
    <w:p w14:paraId="40E3900B" w14:textId="77777777" w:rsidR="001D1F8E" w:rsidRDefault="001D1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1D1F8E">
          <w:pPr>
            <w:rPr>
              <w:rFonts w:hAnsi="Times New Roma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E1DF9" w:rsidRPr="00AE1DF9">
            <w:rPr>
              <w:rFonts w:hAnsi="Times New Roman"/>
            </w:rPr>
            <w:t>&lt;</w:t>
          </w:r>
          <w:r w:rsidR="00AE1DF9">
            <w:rPr>
              <w:rFonts w:hAnsi="Times New Roman" w:hint="eastAsia"/>
              <w:lang w:eastAsia="zh-CN"/>
            </w:rPr>
            <w:t>Just</w:t>
          </w:r>
          <w:r w:rsidR="00AE1DF9">
            <w:rPr>
              <w:rFonts w:hAnsi="Times New Roman"/>
            </w:rPr>
            <w:t xml:space="preserve"> Ask</w:t>
          </w:r>
          <w:r w:rsidR="00AE1DF9" w:rsidRP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6073D2DC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AE1DF9" w:rsidRPr="00AE1DF9">
            <w:rPr>
              <w:rFonts w:hAnsi="Times New Roman" w:hint="eastAsia"/>
              <w:lang w:eastAsia="zh-CN"/>
            </w:rPr>
            <w:t>登录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D1F8E"/>
    <w:rsid w:val="003276CF"/>
    <w:rsid w:val="003F45A6"/>
    <w:rsid w:val="00812286"/>
    <w:rsid w:val="00864CC4"/>
    <w:rsid w:val="00964E2A"/>
    <w:rsid w:val="00AE1DF9"/>
    <w:rsid w:val="00D05355"/>
    <w:rsid w:val="00D1083F"/>
    <w:rsid w:val="00D71799"/>
    <w:rsid w:val="00E375C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4</cp:revision>
  <cp:lastPrinted>1999-10-18T08:04:00Z</cp:lastPrinted>
  <dcterms:created xsi:type="dcterms:W3CDTF">2021-05-16T05:17:00Z</dcterms:created>
  <dcterms:modified xsi:type="dcterms:W3CDTF">2021-05-16T05:38:00Z</dcterms:modified>
</cp:coreProperties>
</file>